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F58" w:rsidRPr="00106C0A" w:rsidRDefault="00780F58" w:rsidP="00780F58">
      <w:pPr>
        <w:pStyle w:val="Title"/>
        <w:rPr>
          <w:rFonts w:ascii="Calibri" w:hAnsi="Calibri" w:cs="Calibri"/>
          <w:sz w:val="72"/>
          <w:szCs w:val="72"/>
        </w:rPr>
      </w:pPr>
      <w:r w:rsidRPr="00106C0A">
        <w:rPr>
          <w:rFonts w:ascii="Calibri" w:hAnsi="Calibri" w:cs="Calibri"/>
          <w:sz w:val="72"/>
          <w:szCs w:val="72"/>
        </w:rPr>
        <w:t>Take Home Assessment</w:t>
      </w:r>
    </w:p>
    <w:p w:rsidR="00780F58" w:rsidRPr="00106C0A" w:rsidRDefault="00780F58" w:rsidP="00780F58">
      <w:pPr>
        <w:jc w:val="center"/>
        <w:rPr>
          <w:rFonts w:ascii="Calibri" w:hAnsi="Calibri" w:cs="Calibri"/>
          <w:sz w:val="40"/>
          <w:szCs w:val="40"/>
        </w:rPr>
      </w:pPr>
      <w:r w:rsidRPr="00106C0A">
        <w:rPr>
          <w:rFonts w:ascii="Calibri" w:hAnsi="Calibri" w:cs="Calibri"/>
          <w:sz w:val="40"/>
          <w:szCs w:val="40"/>
        </w:rPr>
        <w:t>For</w:t>
      </w:r>
    </w:p>
    <w:p w:rsidR="00780F58" w:rsidRDefault="00780F58" w:rsidP="00780F58">
      <w:pPr>
        <w:pStyle w:val="Title2"/>
        <w:rPr>
          <w:rFonts w:ascii="Calibri" w:eastAsiaTheme="majorEastAsia" w:hAnsi="Calibri" w:cs="Calibri"/>
          <w:sz w:val="40"/>
          <w:szCs w:val="40"/>
        </w:rPr>
      </w:pPr>
      <w:r w:rsidRPr="00106C0A">
        <w:rPr>
          <w:rFonts w:ascii="Calibri" w:eastAsiaTheme="majorEastAsia" w:hAnsi="Calibri" w:cs="Calibri"/>
          <w:sz w:val="40"/>
          <w:szCs w:val="40"/>
        </w:rPr>
        <w:t>Senior Full Stack Engineer</w:t>
      </w:r>
    </w:p>
    <w:p w:rsidR="00CE3632" w:rsidRDefault="00CE3632" w:rsidP="00780F58">
      <w:pPr>
        <w:pStyle w:val="Title2"/>
        <w:rPr>
          <w:rFonts w:ascii="Calibri" w:eastAsiaTheme="majorEastAsia" w:hAnsi="Calibri" w:cs="Calibri"/>
          <w:sz w:val="40"/>
          <w:szCs w:val="40"/>
        </w:rPr>
      </w:pPr>
    </w:p>
    <w:p w:rsidR="00CE3632" w:rsidRDefault="00CE3632" w:rsidP="00780F58">
      <w:pPr>
        <w:pStyle w:val="Title2"/>
        <w:rPr>
          <w:rFonts w:ascii="Calibri" w:eastAsiaTheme="majorEastAsia" w:hAnsi="Calibri" w:cs="Calibri"/>
          <w:sz w:val="40"/>
          <w:szCs w:val="40"/>
        </w:rPr>
      </w:pPr>
    </w:p>
    <w:p w:rsidR="00CE3632" w:rsidRDefault="00CE3632" w:rsidP="00780F58">
      <w:pPr>
        <w:pStyle w:val="Title2"/>
        <w:rPr>
          <w:rFonts w:ascii="Calibri" w:eastAsiaTheme="majorEastAsia" w:hAnsi="Calibri" w:cs="Calibri"/>
          <w:sz w:val="40"/>
          <w:szCs w:val="40"/>
        </w:rPr>
      </w:pPr>
      <w:bookmarkStart w:id="0" w:name="_GoBack"/>
      <w:bookmarkEnd w:id="0"/>
    </w:p>
    <w:p w:rsidR="00CE3632" w:rsidRPr="00106C0A" w:rsidRDefault="00CE3632" w:rsidP="00780F58">
      <w:pPr>
        <w:pStyle w:val="Title2"/>
        <w:rPr>
          <w:rFonts w:ascii="Calibri" w:eastAsiaTheme="majorEastAsia" w:hAnsi="Calibri" w:cs="Calibri"/>
          <w:sz w:val="40"/>
          <w:szCs w:val="40"/>
        </w:rPr>
      </w:pPr>
      <w:r>
        <w:rPr>
          <w:rFonts w:ascii="Calibri" w:eastAsiaTheme="majorEastAsia" w:hAnsi="Calibri" w:cs="Calibri"/>
          <w:sz w:val="40"/>
          <w:szCs w:val="40"/>
        </w:rPr>
        <w:t>Submitted by</w:t>
      </w:r>
    </w:p>
    <w:p w:rsidR="00AB5EAA" w:rsidRPr="00106C0A" w:rsidRDefault="00780F58" w:rsidP="00046B8A">
      <w:pPr>
        <w:spacing w:line="276" w:lineRule="auto"/>
        <w:jc w:val="center"/>
        <w:rPr>
          <w:rFonts w:ascii="Calibri" w:hAnsi="Calibri" w:cs="Calibri"/>
          <w:sz w:val="40"/>
          <w:szCs w:val="40"/>
        </w:rPr>
      </w:pPr>
      <w:r w:rsidRPr="00106C0A">
        <w:rPr>
          <w:rFonts w:ascii="Calibri" w:hAnsi="Calibri" w:cs="Calibri"/>
          <w:sz w:val="40"/>
          <w:szCs w:val="40"/>
        </w:rPr>
        <w:t>Md Mostafizur Rahman</w:t>
      </w:r>
    </w:p>
    <w:p w:rsidR="00AB5EAA" w:rsidRPr="00106C0A" w:rsidRDefault="00D35379" w:rsidP="00046B8A">
      <w:pPr>
        <w:spacing w:line="276" w:lineRule="auto"/>
        <w:jc w:val="center"/>
        <w:rPr>
          <w:rFonts w:ascii="Calibri" w:hAnsi="Calibri" w:cs="Calibri"/>
          <w:sz w:val="40"/>
          <w:szCs w:val="40"/>
        </w:rPr>
      </w:pPr>
      <w:hyperlink r:id="rId9" w:history="1">
        <w:r w:rsidR="00046B8A" w:rsidRPr="00106C0A">
          <w:rPr>
            <w:rStyle w:val="Hyperlink"/>
            <w:rFonts w:ascii="Calibri" w:hAnsi="Calibri" w:cs="Calibri"/>
            <w:sz w:val="40"/>
            <w:szCs w:val="40"/>
          </w:rPr>
          <w:t>csemrm@gmail.com</w:t>
        </w:r>
      </w:hyperlink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</w:rPr>
      </w:pPr>
    </w:p>
    <w:p w:rsidR="00046B8A" w:rsidRPr="00106C0A" w:rsidRDefault="00046B8A" w:rsidP="00046B8A">
      <w:pPr>
        <w:spacing w:line="276" w:lineRule="auto"/>
        <w:jc w:val="center"/>
        <w:rPr>
          <w:rFonts w:ascii="Calibri" w:hAnsi="Calibri" w:cs="Calibri"/>
          <w:sz w:val="32"/>
          <w:szCs w:val="32"/>
        </w:rPr>
      </w:pPr>
      <w:r w:rsidRPr="00106C0A">
        <w:rPr>
          <w:rFonts w:ascii="Calibri" w:hAnsi="Calibri" w:cs="Calibri"/>
          <w:sz w:val="32"/>
          <w:szCs w:val="32"/>
        </w:rPr>
        <w:t xml:space="preserve">Date: September </w:t>
      </w:r>
      <w:r w:rsidR="00695E1F">
        <w:rPr>
          <w:rFonts w:ascii="Calibri" w:hAnsi="Calibri" w:cs="Calibri"/>
          <w:sz w:val="32"/>
          <w:szCs w:val="32"/>
        </w:rPr>
        <w:t>4</w:t>
      </w:r>
      <w:r w:rsidRPr="00106C0A">
        <w:rPr>
          <w:rFonts w:ascii="Calibri" w:hAnsi="Calibri" w:cs="Calibri"/>
          <w:sz w:val="32"/>
          <w:szCs w:val="32"/>
        </w:rPr>
        <w:t>, 2023</w:t>
      </w:r>
    </w:p>
    <w:sdt>
      <w:sdtPr>
        <w:rPr>
          <w:rFonts w:ascii="Calibri" w:eastAsiaTheme="minorEastAsia" w:hAnsi="Calibri" w:cs="Calibr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kern w:val="0"/>
          <w:lang w:eastAsia="en-US"/>
        </w:rPr>
      </w:sdtEndPr>
      <w:sdtContent>
        <w:p w:rsidR="00AB5EAA" w:rsidRPr="00106C0A" w:rsidRDefault="00134F5F">
          <w:pPr>
            <w:pStyle w:val="TOCHeading"/>
            <w:rPr>
              <w:rFonts w:ascii="Calibri" w:hAnsi="Calibri" w:cs="Calibri"/>
            </w:rPr>
          </w:pPr>
          <w:r w:rsidRPr="00106C0A">
            <w:rPr>
              <w:rFonts w:ascii="Calibri" w:hAnsi="Calibri" w:cs="Calibri"/>
            </w:rPr>
            <w:t>Table of Contents</w:t>
          </w:r>
        </w:p>
        <w:p w:rsidR="0049086A" w:rsidRDefault="00134F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r w:rsidRPr="00106C0A">
            <w:rPr>
              <w:rFonts w:ascii="Calibri" w:hAnsi="Calibri" w:cs="Calibri"/>
            </w:rPr>
            <w:fldChar w:fldCharType="begin"/>
          </w:r>
          <w:r w:rsidRPr="00106C0A">
            <w:rPr>
              <w:rFonts w:ascii="Calibri" w:hAnsi="Calibri" w:cs="Calibri"/>
            </w:rPr>
            <w:instrText xml:space="preserve"> TOC \o "1-3" \h \z \u </w:instrText>
          </w:r>
          <w:r w:rsidRPr="00106C0A">
            <w:rPr>
              <w:rFonts w:ascii="Calibri" w:hAnsi="Calibri" w:cs="Calibri"/>
            </w:rPr>
            <w:fldChar w:fldCharType="separate"/>
          </w:r>
          <w:hyperlink w:anchor="_Toc144663028" w:history="1">
            <w:r w:rsidR="0049086A"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Project Title:</w:t>
            </w:r>
            <w:r w:rsidR="0049086A">
              <w:rPr>
                <w:noProof/>
                <w:webHidden/>
              </w:rPr>
              <w:tab/>
            </w:r>
            <w:r w:rsidR="0049086A">
              <w:rPr>
                <w:noProof/>
                <w:webHidden/>
              </w:rPr>
              <w:fldChar w:fldCharType="begin"/>
            </w:r>
            <w:r w:rsidR="0049086A">
              <w:rPr>
                <w:noProof/>
                <w:webHidden/>
              </w:rPr>
              <w:instrText xml:space="preserve"> PAGEREF _Toc144663028 \h </w:instrText>
            </w:r>
            <w:r w:rsidR="0049086A">
              <w:rPr>
                <w:noProof/>
                <w:webHidden/>
              </w:rPr>
            </w:r>
            <w:r w:rsidR="0049086A">
              <w:rPr>
                <w:noProof/>
                <w:webHidden/>
              </w:rPr>
              <w:fldChar w:fldCharType="separate"/>
            </w:r>
            <w:r w:rsidR="0049086A">
              <w:rPr>
                <w:noProof/>
                <w:webHidden/>
              </w:rPr>
              <w:t>3</w:t>
            </w:r>
            <w:r w:rsidR="0049086A">
              <w:rPr>
                <w:noProof/>
                <w:webHidden/>
              </w:rPr>
              <w:fldChar w:fldCharType="end"/>
            </w:r>
          </w:hyperlink>
        </w:p>
        <w:p w:rsidR="0049086A" w:rsidRDefault="00D353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29" w:history="1">
            <w:r w:rsidR="0049086A"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Project Requirements:</w:t>
            </w:r>
            <w:r w:rsidR="0049086A">
              <w:rPr>
                <w:noProof/>
                <w:webHidden/>
              </w:rPr>
              <w:tab/>
            </w:r>
            <w:r w:rsidR="0049086A">
              <w:rPr>
                <w:noProof/>
                <w:webHidden/>
              </w:rPr>
              <w:fldChar w:fldCharType="begin"/>
            </w:r>
            <w:r w:rsidR="0049086A">
              <w:rPr>
                <w:noProof/>
                <w:webHidden/>
              </w:rPr>
              <w:instrText xml:space="preserve"> PAGEREF _Toc144663029 \h </w:instrText>
            </w:r>
            <w:r w:rsidR="0049086A">
              <w:rPr>
                <w:noProof/>
                <w:webHidden/>
              </w:rPr>
            </w:r>
            <w:r w:rsidR="0049086A">
              <w:rPr>
                <w:noProof/>
                <w:webHidden/>
              </w:rPr>
              <w:fldChar w:fldCharType="separate"/>
            </w:r>
            <w:r w:rsidR="0049086A">
              <w:rPr>
                <w:noProof/>
                <w:webHidden/>
              </w:rPr>
              <w:t>4</w:t>
            </w:r>
            <w:r w:rsidR="0049086A">
              <w:rPr>
                <w:noProof/>
                <w:webHidden/>
              </w:rPr>
              <w:fldChar w:fldCharType="end"/>
            </w:r>
          </w:hyperlink>
        </w:p>
        <w:p w:rsidR="0049086A" w:rsidRDefault="00D353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0" w:history="1">
            <w:r w:rsidR="0049086A"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Architecture:</w:t>
            </w:r>
            <w:r w:rsidR="0049086A">
              <w:rPr>
                <w:noProof/>
                <w:webHidden/>
              </w:rPr>
              <w:tab/>
            </w:r>
            <w:r w:rsidR="0049086A">
              <w:rPr>
                <w:noProof/>
                <w:webHidden/>
              </w:rPr>
              <w:fldChar w:fldCharType="begin"/>
            </w:r>
            <w:r w:rsidR="0049086A">
              <w:rPr>
                <w:noProof/>
                <w:webHidden/>
              </w:rPr>
              <w:instrText xml:space="preserve"> PAGEREF _Toc144663030 \h </w:instrText>
            </w:r>
            <w:r w:rsidR="0049086A">
              <w:rPr>
                <w:noProof/>
                <w:webHidden/>
              </w:rPr>
            </w:r>
            <w:r w:rsidR="0049086A">
              <w:rPr>
                <w:noProof/>
                <w:webHidden/>
              </w:rPr>
              <w:fldChar w:fldCharType="separate"/>
            </w:r>
            <w:r w:rsidR="0049086A">
              <w:rPr>
                <w:noProof/>
                <w:webHidden/>
              </w:rPr>
              <w:t>5</w:t>
            </w:r>
            <w:r w:rsidR="0049086A">
              <w:rPr>
                <w:noProof/>
                <w:webHidden/>
              </w:rPr>
              <w:fldChar w:fldCharType="end"/>
            </w:r>
          </w:hyperlink>
        </w:p>
        <w:p w:rsidR="0049086A" w:rsidRDefault="00D353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1" w:history="1">
            <w:r w:rsidR="0049086A"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Methodology Description:</w:t>
            </w:r>
            <w:r w:rsidR="0049086A">
              <w:rPr>
                <w:noProof/>
                <w:webHidden/>
              </w:rPr>
              <w:tab/>
            </w:r>
            <w:r w:rsidR="0049086A">
              <w:rPr>
                <w:noProof/>
                <w:webHidden/>
              </w:rPr>
              <w:fldChar w:fldCharType="begin"/>
            </w:r>
            <w:r w:rsidR="0049086A">
              <w:rPr>
                <w:noProof/>
                <w:webHidden/>
              </w:rPr>
              <w:instrText xml:space="preserve"> PAGEREF _Toc144663031 \h </w:instrText>
            </w:r>
            <w:r w:rsidR="0049086A">
              <w:rPr>
                <w:noProof/>
                <w:webHidden/>
              </w:rPr>
            </w:r>
            <w:r w:rsidR="0049086A">
              <w:rPr>
                <w:noProof/>
                <w:webHidden/>
              </w:rPr>
              <w:fldChar w:fldCharType="separate"/>
            </w:r>
            <w:r w:rsidR="0049086A">
              <w:rPr>
                <w:noProof/>
                <w:webHidden/>
              </w:rPr>
              <w:t>6</w:t>
            </w:r>
            <w:r w:rsidR="0049086A">
              <w:rPr>
                <w:noProof/>
                <w:webHidden/>
              </w:rPr>
              <w:fldChar w:fldCharType="end"/>
            </w:r>
          </w:hyperlink>
        </w:p>
        <w:p w:rsidR="0049086A" w:rsidRDefault="00D353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2" w:history="1">
            <w:r w:rsidR="0049086A"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Source Code:</w:t>
            </w:r>
            <w:r w:rsidR="0049086A">
              <w:rPr>
                <w:noProof/>
                <w:webHidden/>
              </w:rPr>
              <w:tab/>
            </w:r>
            <w:r w:rsidR="0049086A">
              <w:rPr>
                <w:noProof/>
                <w:webHidden/>
              </w:rPr>
              <w:fldChar w:fldCharType="begin"/>
            </w:r>
            <w:r w:rsidR="0049086A">
              <w:rPr>
                <w:noProof/>
                <w:webHidden/>
              </w:rPr>
              <w:instrText xml:space="preserve"> PAGEREF _Toc144663032 \h </w:instrText>
            </w:r>
            <w:r w:rsidR="0049086A">
              <w:rPr>
                <w:noProof/>
                <w:webHidden/>
              </w:rPr>
            </w:r>
            <w:r w:rsidR="0049086A">
              <w:rPr>
                <w:noProof/>
                <w:webHidden/>
              </w:rPr>
              <w:fldChar w:fldCharType="separate"/>
            </w:r>
            <w:r w:rsidR="0049086A">
              <w:rPr>
                <w:noProof/>
                <w:webHidden/>
              </w:rPr>
              <w:t>7</w:t>
            </w:r>
            <w:r w:rsidR="0049086A">
              <w:rPr>
                <w:noProof/>
                <w:webHidden/>
              </w:rPr>
              <w:fldChar w:fldCharType="end"/>
            </w:r>
          </w:hyperlink>
        </w:p>
        <w:p w:rsidR="0049086A" w:rsidRDefault="00D353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3" w:history="1">
            <w:r w:rsidR="0049086A"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Assumptions:</w:t>
            </w:r>
            <w:r w:rsidR="0049086A">
              <w:rPr>
                <w:noProof/>
                <w:webHidden/>
              </w:rPr>
              <w:tab/>
            </w:r>
            <w:r w:rsidR="0049086A">
              <w:rPr>
                <w:noProof/>
                <w:webHidden/>
              </w:rPr>
              <w:fldChar w:fldCharType="begin"/>
            </w:r>
            <w:r w:rsidR="0049086A">
              <w:rPr>
                <w:noProof/>
                <w:webHidden/>
              </w:rPr>
              <w:instrText xml:space="preserve"> PAGEREF _Toc144663033 \h </w:instrText>
            </w:r>
            <w:r w:rsidR="0049086A">
              <w:rPr>
                <w:noProof/>
                <w:webHidden/>
              </w:rPr>
            </w:r>
            <w:r w:rsidR="0049086A">
              <w:rPr>
                <w:noProof/>
                <w:webHidden/>
              </w:rPr>
              <w:fldChar w:fldCharType="separate"/>
            </w:r>
            <w:r w:rsidR="0049086A">
              <w:rPr>
                <w:noProof/>
                <w:webHidden/>
              </w:rPr>
              <w:t>9</w:t>
            </w:r>
            <w:r w:rsidR="0049086A">
              <w:rPr>
                <w:noProof/>
                <w:webHidden/>
              </w:rPr>
              <w:fldChar w:fldCharType="end"/>
            </w:r>
          </w:hyperlink>
        </w:p>
        <w:p w:rsidR="0049086A" w:rsidRDefault="00D353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4" w:history="1">
            <w:r w:rsidR="0049086A"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Possibilities of Improvement:</w:t>
            </w:r>
            <w:r w:rsidR="0049086A">
              <w:rPr>
                <w:noProof/>
                <w:webHidden/>
              </w:rPr>
              <w:tab/>
            </w:r>
            <w:r w:rsidR="0049086A">
              <w:rPr>
                <w:noProof/>
                <w:webHidden/>
              </w:rPr>
              <w:fldChar w:fldCharType="begin"/>
            </w:r>
            <w:r w:rsidR="0049086A">
              <w:rPr>
                <w:noProof/>
                <w:webHidden/>
              </w:rPr>
              <w:instrText xml:space="preserve"> PAGEREF _Toc144663034 \h </w:instrText>
            </w:r>
            <w:r w:rsidR="0049086A">
              <w:rPr>
                <w:noProof/>
                <w:webHidden/>
              </w:rPr>
            </w:r>
            <w:r w:rsidR="0049086A">
              <w:rPr>
                <w:noProof/>
                <w:webHidden/>
              </w:rPr>
              <w:fldChar w:fldCharType="separate"/>
            </w:r>
            <w:r w:rsidR="0049086A">
              <w:rPr>
                <w:noProof/>
                <w:webHidden/>
              </w:rPr>
              <w:t>10</w:t>
            </w:r>
            <w:r w:rsidR="0049086A">
              <w:rPr>
                <w:noProof/>
                <w:webHidden/>
              </w:rPr>
              <w:fldChar w:fldCharType="end"/>
            </w:r>
          </w:hyperlink>
        </w:p>
        <w:p w:rsidR="0049086A" w:rsidRDefault="00D353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Vrinda"/>
              <w:noProof/>
              <w:szCs w:val="30"/>
            </w:rPr>
          </w:pPr>
          <w:hyperlink w:anchor="_Toc144663035" w:history="1">
            <w:r w:rsidR="0049086A" w:rsidRPr="00CD34E2">
              <w:rPr>
                <w:rStyle w:val="Hyperlink"/>
                <w:rFonts w:ascii="Calibri" w:eastAsiaTheme="majorEastAsia" w:hAnsi="Calibri" w:cs="Calibri"/>
                <w:b/>
                <w:bCs/>
                <w:noProof/>
              </w:rPr>
              <w:t>Demonstration of Results:</w:t>
            </w:r>
            <w:r w:rsidR="0049086A">
              <w:rPr>
                <w:noProof/>
                <w:webHidden/>
              </w:rPr>
              <w:tab/>
            </w:r>
            <w:r w:rsidR="0049086A">
              <w:rPr>
                <w:noProof/>
                <w:webHidden/>
              </w:rPr>
              <w:fldChar w:fldCharType="begin"/>
            </w:r>
            <w:r w:rsidR="0049086A">
              <w:rPr>
                <w:noProof/>
                <w:webHidden/>
              </w:rPr>
              <w:instrText xml:space="preserve"> PAGEREF _Toc144663035 \h </w:instrText>
            </w:r>
            <w:r w:rsidR="0049086A">
              <w:rPr>
                <w:noProof/>
                <w:webHidden/>
              </w:rPr>
            </w:r>
            <w:r w:rsidR="0049086A">
              <w:rPr>
                <w:noProof/>
                <w:webHidden/>
              </w:rPr>
              <w:fldChar w:fldCharType="separate"/>
            </w:r>
            <w:r w:rsidR="0049086A">
              <w:rPr>
                <w:noProof/>
                <w:webHidden/>
              </w:rPr>
              <w:t>11</w:t>
            </w:r>
            <w:r w:rsidR="0049086A">
              <w:rPr>
                <w:noProof/>
                <w:webHidden/>
              </w:rPr>
              <w:fldChar w:fldCharType="end"/>
            </w:r>
          </w:hyperlink>
        </w:p>
        <w:p w:rsidR="00E80633" w:rsidRPr="00106C0A" w:rsidRDefault="00134F5F" w:rsidP="00E80633">
          <w:pPr>
            <w:rPr>
              <w:rFonts w:ascii="Calibri" w:hAnsi="Calibri" w:cs="Calibri"/>
            </w:rPr>
          </w:pPr>
          <w:r w:rsidRPr="00106C0A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:rsidR="00E80633" w:rsidRPr="00106C0A" w:rsidRDefault="00E80633" w:rsidP="00E80633">
      <w:pPr>
        <w:pStyle w:val="SectionTitle"/>
        <w:jc w:val="left"/>
        <w:rPr>
          <w:rFonts w:ascii="Calibri" w:hAnsi="Calibri" w:cs="Calibri"/>
          <w:b/>
          <w:bCs/>
        </w:rPr>
      </w:pPr>
      <w:bookmarkStart w:id="1" w:name="_Toc144663028"/>
      <w:r w:rsidRPr="00106C0A">
        <w:rPr>
          <w:rFonts w:ascii="Calibri" w:hAnsi="Calibri" w:cs="Calibri"/>
          <w:b/>
          <w:bCs/>
        </w:rPr>
        <w:lastRenderedPageBreak/>
        <w:t>Project Title:</w:t>
      </w:r>
      <w:bookmarkEnd w:id="1"/>
      <w:r w:rsidRPr="00106C0A">
        <w:rPr>
          <w:rFonts w:ascii="Calibri" w:hAnsi="Calibri" w:cs="Calibri"/>
          <w:b/>
          <w:bCs/>
        </w:rPr>
        <w:t xml:space="preserve"> </w:t>
      </w:r>
    </w:p>
    <w:p w:rsidR="00E80633" w:rsidRDefault="00E80633" w:rsidP="00E80633">
      <w:pPr>
        <w:rPr>
          <w:rFonts w:ascii="Calibri" w:hAnsi="Calibri" w:cs="Calibri"/>
        </w:rPr>
      </w:pPr>
      <w:r w:rsidRPr="00106C0A">
        <w:rPr>
          <w:rFonts w:ascii="Calibri" w:hAnsi="Calibri" w:cs="Calibri"/>
        </w:rPr>
        <w:t>Robot Vacuum Cleaner Challenge</w:t>
      </w:r>
    </w:p>
    <w:p w:rsidR="00A44F20" w:rsidRDefault="00A44F20" w:rsidP="00A44F20">
      <w:r>
        <w:fldChar w:fldCharType="begin"/>
      </w:r>
      <w:r>
        <w:instrText xml:space="preserve"> INCLUDEPICTURE "https://assets1.cbsnewsstatic.com/hub/i/r/2022/12/02/2487fba3-46f6-4beb-8eed-f66994896979/thumbnail/620x349/05ee8b8523163c9882000bc567ec25c1/anker-eufy-robot-vacuum-100-hero.jpg?v=bd30f47a894d621fb3691fc64d1442e9#"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9625"/>
            <wp:effectExtent l="0" t="0" r="0" b="3175"/>
            <wp:docPr id="2" name="Picture 2" descr="eufy Clean by Anker RoboVac G32 Pro Robot Vacuu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fy Clean by Anker RoboVac G32 Pro Robot Vacuum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44F20" w:rsidRDefault="00A44F20" w:rsidP="00E80633">
      <w:pPr>
        <w:rPr>
          <w:rFonts w:ascii="Calibri" w:hAnsi="Calibri" w:cs="Calibri"/>
        </w:rPr>
      </w:pPr>
    </w:p>
    <w:p w:rsidR="00A44F20" w:rsidRPr="00106C0A" w:rsidRDefault="00A44F20" w:rsidP="00E80633">
      <w:pPr>
        <w:rPr>
          <w:rFonts w:ascii="Calibri" w:hAnsi="Calibri" w:cs="Calibri"/>
        </w:rPr>
      </w:pPr>
    </w:p>
    <w:p w:rsidR="00106C0A" w:rsidRPr="00106C0A" w:rsidRDefault="00E80633" w:rsidP="00106C0A">
      <w:pPr>
        <w:pStyle w:val="SectionTitle"/>
        <w:jc w:val="left"/>
        <w:rPr>
          <w:rFonts w:ascii="Calibri" w:hAnsi="Calibri" w:cs="Calibri"/>
          <w:b/>
          <w:bCs/>
        </w:rPr>
      </w:pPr>
      <w:bookmarkStart w:id="2" w:name="_Toc144663029"/>
      <w:r w:rsidRPr="00106C0A">
        <w:rPr>
          <w:rFonts w:ascii="Calibri" w:hAnsi="Calibri" w:cs="Calibri"/>
          <w:b/>
          <w:bCs/>
        </w:rPr>
        <w:lastRenderedPageBreak/>
        <w:t xml:space="preserve">Project </w:t>
      </w:r>
      <w:r w:rsidR="00106C0A" w:rsidRPr="00106C0A">
        <w:rPr>
          <w:rFonts w:ascii="Calibri" w:hAnsi="Calibri" w:cs="Calibri"/>
          <w:b/>
          <w:bCs/>
        </w:rPr>
        <w:t>Requirements:</w:t>
      </w:r>
      <w:bookmarkEnd w:id="2"/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Starting from Room 1, there is an endless sequence of rooms. Each subsequent room is located to the right of the previous one.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cleaner can either move to the left or to the right, going in between rooms.</w:t>
      </w:r>
      <w:r>
        <w:rPr>
          <w:rFonts w:ascii="Calibri" w:hAnsi="Calibri" w:cs="Calibri"/>
        </w:rPr>
        <w:t xml:space="preserve"> </w:t>
      </w:r>
      <w:r w:rsidRPr="00106C0A">
        <w:rPr>
          <w:rFonts w:ascii="Calibri" w:hAnsi="Calibri" w:cs="Calibri"/>
        </w:rPr>
        <w:t>(We are assuming that the rooms are numbered)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cleaner won't move unless it receives a cleaning command.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cleaner starts in Room 1.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receives its cleaning instructions as an array of arrays (cleaning batches).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Each array represents a batch of rooms to clean.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numbers represent the rooms the vacuum cleaner has been assigned in a batch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Each array of array represents the number of cleaning batches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We'll assume that a new room is not inserted into the batch once the vacuum starts cleaning.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For example, these are 3 cleaning batches described as an array of arrays (Ruby): [[3,2,4],[2,8,4],[4,6,4,9]]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Describing the cleaning batch jobs above: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Vacuum starts at room 1 and moves right to room 3, crossing room 2.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Finishes its cleaning and then moves left to room 2, and finally moves right crossing room 3 to room 4. The vacuum is now in room 4.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now starts in room 4, crosses room 3 and moves to room 2, then room 8 and back to room 4. The vacuum is now in room 4.</w:t>
      </w:r>
    </w:p>
    <w:p w:rsidR="00106C0A" w:rsidRPr="00106C0A" w:rsidRDefault="00106C0A" w:rsidP="00106C0A">
      <w:pPr>
        <w:pStyle w:val="intercom-interblocks-align-left"/>
        <w:numPr>
          <w:ilvl w:val="2"/>
          <w:numId w:val="15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starts in room 4, moves to room 6, then to room 4, then to room 9. The vacuum is now in room 9.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vacuum also receives another set of commands called ‘Priority Rooms’</w:t>
      </w:r>
    </w:p>
    <w:p w:rsidR="00106C0A" w:rsidRPr="00106C0A" w:rsidRDefault="00106C0A" w:rsidP="00106C0A">
      <w:pPr>
        <w:pStyle w:val="intercom-interblocks-align-left"/>
        <w:numPr>
          <w:ilvl w:val="2"/>
          <w:numId w:val="16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It receives the command as a single array</w:t>
      </w:r>
    </w:p>
    <w:p w:rsidR="00106C0A" w:rsidRPr="00106C0A" w:rsidRDefault="00106C0A" w:rsidP="00106C0A">
      <w:pPr>
        <w:pStyle w:val="intercom-interblocks-align-left"/>
        <w:numPr>
          <w:ilvl w:val="2"/>
          <w:numId w:val="16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Example: [7,14, 1]</w:t>
      </w:r>
    </w:p>
    <w:p w:rsidR="00106C0A" w:rsidRPr="00106C0A" w:rsidRDefault="00106C0A" w:rsidP="00106C0A">
      <w:pPr>
        <w:pStyle w:val="intercom-interblocks-align-left"/>
        <w:numPr>
          <w:ilvl w:val="2"/>
          <w:numId w:val="16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If a priority room is in the cleaning batch, the vacuum should first attend to these rooms before cleaning others.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 xml:space="preserve">The vacuum furthermore has to prioritize optimizing its room traversal such that it visits the least amount of rooms </w:t>
      </w:r>
    </w:p>
    <w:p w:rsidR="00106C0A" w:rsidRPr="00106C0A" w:rsidRDefault="00106C0A" w:rsidP="00106C0A">
      <w:pPr>
        <w:pStyle w:val="intercom-interblocks-align-left"/>
        <w:numPr>
          <w:ilvl w:val="0"/>
          <w:numId w:val="13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At the end of processing an array of array of cleaning commands, the system should output: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actual path the vacuum took as arrays of rooms (An array of arrays showcasing its actual traversal of rooms)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How many rooms it cleaned in total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How many batches it processed</w:t>
      </w:r>
    </w:p>
    <w:p w:rsidR="00106C0A" w:rsidRPr="00106C0A" w:rsidRDefault="00106C0A" w:rsidP="00106C0A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How many rooms it passed without cleaning</w:t>
      </w:r>
      <w:r>
        <w:rPr>
          <w:rFonts w:ascii="Calibri" w:hAnsi="Calibri" w:cs="Calibri"/>
        </w:rPr>
        <w:t>,</w:t>
      </w:r>
      <w:r w:rsidRPr="00106C0A">
        <w:rPr>
          <w:rFonts w:ascii="Calibri" w:hAnsi="Calibri" w:cs="Calibri"/>
        </w:rPr>
        <w:t xml:space="preserve"> either going left or right</w:t>
      </w:r>
    </w:p>
    <w:p w:rsidR="00E80633" w:rsidRPr="00A44F20" w:rsidRDefault="00106C0A" w:rsidP="00E80633">
      <w:pPr>
        <w:pStyle w:val="intercom-interblocks-align-left"/>
        <w:numPr>
          <w:ilvl w:val="2"/>
          <w:numId w:val="17"/>
        </w:numPr>
        <w:rPr>
          <w:rFonts w:ascii="Calibri" w:hAnsi="Calibri" w:cs="Calibri"/>
        </w:rPr>
      </w:pPr>
      <w:r w:rsidRPr="00106C0A">
        <w:rPr>
          <w:rFonts w:ascii="Calibri" w:hAnsi="Calibri" w:cs="Calibri"/>
        </w:rPr>
        <w:t>The final (current) room the vacuum cleaner is in</w:t>
      </w:r>
    </w:p>
    <w:p w:rsidR="00BB2D9E" w:rsidRPr="00BB2D9E" w:rsidRDefault="00BB2D9E" w:rsidP="00BB2D9E">
      <w:pPr>
        <w:pStyle w:val="SectionTitle"/>
        <w:jc w:val="left"/>
        <w:rPr>
          <w:rFonts w:ascii="Calibri" w:hAnsi="Calibri" w:cs="Calibri"/>
          <w:b/>
          <w:bCs/>
        </w:rPr>
      </w:pPr>
      <w:bookmarkStart w:id="3" w:name="_Toc144663030"/>
      <w:r w:rsidRPr="00BB2D9E">
        <w:rPr>
          <w:rFonts w:ascii="Calibri" w:hAnsi="Calibri" w:cs="Calibri"/>
          <w:b/>
          <w:bCs/>
        </w:rPr>
        <w:lastRenderedPageBreak/>
        <w:t>Architecture:</w:t>
      </w:r>
      <w:bookmarkEnd w:id="3"/>
    </w:p>
    <w:p w:rsidR="00BB2D9E" w:rsidRPr="00920193" w:rsidRDefault="00BB2D9E" w:rsidP="00920193">
      <w:pPr>
        <w:pStyle w:val="intercom-interblocks-align-left"/>
        <w:numPr>
          <w:ilvl w:val="0"/>
          <w:numId w:val="21"/>
        </w:numPr>
        <w:rPr>
          <w:rFonts w:ascii="Calibri" w:hAnsi="Calibri" w:cs="Calibri"/>
        </w:rPr>
      </w:pPr>
      <w:r w:rsidRPr="00BB2D9E">
        <w:rPr>
          <w:rFonts w:ascii="Calibri" w:hAnsi="Calibri" w:cs="Calibri" w:hint="eastAsia"/>
        </w:rPr>
        <w:t>The program should be set up as a microservice. Think about how you can segregate</w:t>
      </w:r>
      <w:r w:rsidR="00920193">
        <w:rPr>
          <w:rFonts w:ascii="Calibri" w:hAnsi="Calibri" w:cs="Calibri"/>
        </w:rPr>
        <w:t xml:space="preserve"> </w:t>
      </w:r>
      <w:r w:rsidRPr="00920193">
        <w:rPr>
          <w:rFonts w:ascii="Calibri" w:hAnsi="Calibri" w:cs="Calibri"/>
        </w:rPr>
        <w:t>each functionality as a service.</w:t>
      </w:r>
    </w:p>
    <w:p w:rsidR="00BB2D9E" w:rsidRPr="00BB2D9E" w:rsidRDefault="00BB2D9E" w:rsidP="00BB2D9E">
      <w:pPr>
        <w:pStyle w:val="intercom-interblocks-align-left"/>
        <w:numPr>
          <w:ilvl w:val="0"/>
          <w:numId w:val="21"/>
        </w:numPr>
        <w:rPr>
          <w:rFonts w:ascii="Calibri" w:hAnsi="Calibri" w:cs="Calibri"/>
        </w:rPr>
      </w:pPr>
      <w:r w:rsidRPr="00BB2D9E">
        <w:rPr>
          <w:rFonts w:ascii="Calibri" w:hAnsi="Calibri" w:cs="Calibri" w:hint="eastAsia"/>
        </w:rPr>
        <w:t>For the purposes of this challenge,</w:t>
      </w:r>
      <w:r w:rsidR="00920193">
        <w:rPr>
          <w:rFonts w:ascii="Calibri" w:hAnsi="Calibri" w:cs="Calibri"/>
        </w:rPr>
        <w:t xml:space="preserve"> </w:t>
      </w:r>
      <w:r w:rsidR="006020A6">
        <w:rPr>
          <w:rFonts w:ascii="Calibri" w:hAnsi="Calibri" w:cs="Calibri"/>
        </w:rPr>
        <w:t>I will</w:t>
      </w:r>
      <w:r w:rsidRPr="00BB2D9E">
        <w:rPr>
          <w:rFonts w:ascii="Calibri" w:hAnsi="Calibri" w:cs="Calibri" w:hint="eastAsia"/>
        </w:rPr>
        <w:t xml:space="preserve"> implement </w:t>
      </w:r>
      <w:r w:rsidR="00920193">
        <w:rPr>
          <w:rFonts w:ascii="Calibri" w:hAnsi="Calibri" w:cs="Calibri"/>
        </w:rPr>
        <w:t xml:space="preserve">a </w:t>
      </w:r>
      <w:r w:rsidRPr="00BB2D9E">
        <w:rPr>
          <w:rFonts w:ascii="Calibri" w:hAnsi="Calibri" w:cs="Calibri" w:hint="eastAsia"/>
        </w:rPr>
        <w:t xml:space="preserve">few </w:t>
      </w:r>
      <w:r w:rsidR="006020A6">
        <w:rPr>
          <w:rFonts w:ascii="Calibri" w:hAnsi="Calibri" w:cs="Calibri"/>
        </w:rPr>
        <w:t>primary</w:t>
      </w:r>
      <w:r w:rsidRPr="00BB2D9E">
        <w:rPr>
          <w:rFonts w:ascii="Calibri" w:hAnsi="Calibri" w:cs="Calibri" w:hint="eastAsia"/>
        </w:rPr>
        <w:t xml:space="preserve"> </w:t>
      </w:r>
      <w:r w:rsidR="00920193">
        <w:rPr>
          <w:rFonts w:ascii="Calibri" w:hAnsi="Calibri" w:cs="Calibri"/>
        </w:rPr>
        <w:t>endpoints</w:t>
      </w:r>
      <w:r w:rsidRPr="00BB2D9E">
        <w:rPr>
          <w:rFonts w:ascii="Calibri" w:hAnsi="Calibri" w:cs="Calibri" w:hint="eastAsia"/>
        </w:rPr>
        <w:t>.</w:t>
      </w:r>
    </w:p>
    <w:p w:rsidR="00106C0A" w:rsidRPr="00BB2D9E" w:rsidRDefault="00BB2D9E" w:rsidP="00BB2D9E">
      <w:pPr>
        <w:pStyle w:val="intercom-interblocks-align-left"/>
        <w:numPr>
          <w:ilvl w:val="0"/>
          <w:numId w:val="21"/>
        </w:numPr>
        <w:rPr>
          <w:rFonts w:ascii="Calibri" w:hAnsi="Calibri" w:cs="Calibri"/>
        </w:rPr>
      </w:pPr>
      <w:r w:rsidRPr="00BB2D9E">
        <w:rPr>
          <w:rFonts w:ascii="Calibri" w:hAnsi="Calibri" w:cs="Calibri" w:hint="eastAsia"/>
        </w:rPr>
        <w:t>Implement a client script or use tools like Postman to demonstrate sending commands</w:t>
      </w:r>
      <w:r w:rsidRPr="00BB2D9E">
        <w:rPr>
          <w:rFonts w:ascii="Calibri" w:hAnsi="Calibri" w:cs="Calibri"/>
        </w:rPr>
        <w:t xml:space="preserve"> between service(s) and getting output(s)</w:t>
      </w:r>
    </w:p>
    <w:p w:rsidR="00414F22" w:rsidRPr="00414F22" w:rsidRDefault="00E80633" w:rsidP="00414F22">
      <w:pPr>
        <w:pStyle w:val="SectionTitle"/>
        <w:jc w:val="left"/>
        <w:rPr>
          <w:rFonts w:ascii="Calibri" w:hAnsi="Calibri" w:cs="Calibri"/>
          <w:b/>
          <w:bCs/>
        </w:rPr>
      </w:pPr>
      <w:bookmarkStart w:id="4" w:name="_Toc144663031"/>
      <w:r w:rsidRPr="00106C0A">
        <w:rPr>
          <w:rFonts w:ascii="Calibri" w:hAnsi="Calibri" w:cs="Calibri"/>
          <w:b/>
          <w:bCs/>
        </w:rPr>
        <w:lastRenderedPageBreak/>
        <w:t>Methodology Description</w:t>
      </w:r>
      <w:r w:rsidRPr="00414F22">
        <w:rPr>
          <w:rFonts w:ascii="Calibri" w:hAnsi="Calibri" w:cs="Calibri"/>
          <w:b/>
          <w:bCs/>
        </w:rPr>
        <w:t>:</w:t>
      </w:r>
      <w:bookmarkEnd w:id="4"/>
    </w:p>
    <w:p w:rsidR="006020A6" w:rsidRDefault="006020A6" w:rsidP="00414F22">
      <w:pPr>
        <w:pStyle w:val="intercom-interblocks-align-left"/>
        <w:rPr>
          <w:rFonts w:ascii="Calibri" w:hAnsi="Calibri" w:cs="Calibri"/>
        </w:rPr>
      </w:pPr>
      <w:r w:rsidRPr="006020A6">
        <w:rPr>
          <w:rFonts w:ascii="Calibri" w:hAnsi="Calibri" w:cs="Calibri"/>
        </w:rPr>
        <w:t xml:space="preserve">Based on Our project </w:t>
      </w:r>
      <w:r>
        <w:rPr>
          <w:rFonts w:ascii="Calibri" w:hAnsi="Calibri" w:cs="Calibri"/>
        </w:rPr>
        <w:t>requirements and architecture, I will use c</w:t>
      </w:r>
      <w:r w:rsidRPr="006020A6">
        <w:rPr>
          <w:rFonts w:ascii="Calibri" w:hAnsi="Calibri" w:cs="Calibri"/>
        </w:rPr>
        <w:t>ontainerization</w:t>
      </w:r>
      <w:r>
        <w:rPr>
          <w:rFonts w:ascii="Calibri" w:hAnsi="Calibri" w:cs="Calibri"/>
        </w:rPr>
        <w:t xml:space="preserve"> architecture to isolate and self-service microservice with the</w:t>
      </w:r>
      <w:r w:rsidR="00D872B8">
        <w:rPr>
          <w:rFonts w:ascii="Calibri" w:hAnsi="Calibri" w:cs="Calibri"/>
        </w:rPr>
        <w:t xml:space="preserve"> Python</w:t>
      </w:r>
      <w:r>
        <w:rPr>
          <w:rFonts w:ascii="Calibri" w:hAnsi="Calibri" w:cs="Calibri"/>
        </w:rPr>
        <w:t xml:space="preserve"> tech stacks</w:t>
      </w:r>
      <w:r w:rsidR="00D872B8">
        <w:rPr>
          <w:rFonts w:ascii="Calibri" w:hAnsi="Calibri" w:cs="Calibri"/>
        </w:rPr>
        <w:t xml:space="preserve"> with the following:</w:t>
      </w:r>
    </w:p>
    <w:p w:rsidR="00D872B8" w:rsidRPr="00414F22" w:rsidRDefault="00414F22" w:rsidP="00414F22">
      <w:pPr>
        <w:pStyle w:val="intercom-interblocks-align-left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Server</w:t>
      </w:r>
      <w:r w:rsidR="00D872B8" w:rsidRPr="00414F22">
        <w:rPr>
          <w:rFonts w:ascii="Calibri" w:hAnsi="Calibri" w:cs="Calibri"/>
        </w:rPr>
        <w:t xml:space="preserve"> Environment:</w:t>
      </w:r>
    </w:p>
    <w:p w:rsidR="00D872B8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Docker</w:t>
      </w:r>
    </w:p>
    <w:p w:rsidR="003A550C" w:rsidRPr="00414F22" w:rsidRDefault="003A550C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Git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Python 3.9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 xml:space="preserve">Python Virtual environment 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Alpine Linux 3.18.0</w:t>
      </w:r>
    </w:p>
    <w:p w:rsidR="00D872B8" w:rsidRPr="00414F22" w:rsidRDefault="00D872B8" w:rsidP="00414F22">
      <w:pPr>
        <w:pStyle w:val="intercom-interblocks-align-left"/>
        <w:numPr>
          <w:ilvl w:val="0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Programming Environment: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Django (v:4.2.1)</w:t>
      </w:r>
    </w:p>
    <w:p w:rsidR="00D872B8" w:rsidRPr="00414F22" w:rsidRDefault="00D872B8" w:rsidP="00414F22">
      <w:pPr>
        <w:pStyle w:val="intercom-interblocks-align-left"/>
        <w:numPr>
          <w:ilvl w:val="1"/>
          <w:numId w:val="28"/>
        </w:numPr>
        <w:rPr>
          <w:rFonts w:ascii="Calibri" w:hAnsi="Calibri" w:cs="Calibri"/>
        </w:rPr>
      </w:pPr>
      <w:r w:rsidRPr="00414F22">
        <w:rPr>
          <w:rFonts w:ascii="Calibri" w:hAnsi="Calibri" w:cs="Calibri"/>
        </w:rPr>
        <w:t>Django Rest Framework (v:3.14.0)</w:t>
      </w:r>
    </w:p>
    <w:p w:rsidR="001D6537" w:rsidRPr="00414F22" w:rsidRDefault="003F4A16" w:rsidP="00414F22">
      <w:pPr>
        <w:pStyle w:val="intercom-interblocks-align-left"/>
        <w:rPr>
          <w:rFonts w:ascii="Calibri" w:hAnsi="Calibri" w:cs="Calibri"/>
        </w:rPr>
      </w:pPr>
      <w:r w:rsidRPr="00414F22">
        <w:rPr>
          <w:rFonts w:ascii="Calibri" w:hAnsi="Calibri" w:cs="Calibri"/>
        </w:rPr>
        <w:t xml:space="preserve">In this project, I will develop a REST API-based microservice, where I will send two list data via post method, </w:t>
      </w:r>
      <w:r w:rsidRPr="00106C0A">
        <w:rPr>
          <w:rFonts w:ascii="Calibri" w:hAnsi="Calibri" w:cs="Calibri"/>
        </w:rPr>
        <w:t>cleaning batches</w:t>
      </w:r>
      <w:r>
        <w:rPr>
          <w:rFonts w:ascii="Calibri" w:hAnsi="Calibri" w:cs="Calibri"/>
        </w:rPr>
        <w:t xml:space="preserve"> and </w:t>
      </w:r>
      <w:r w:rsidRPr="00106C0A">
        <w:rPr>
          <w:rFonts w:ascii="Calibri" w:hAnsi="Calibri" w:cs="Calibri"/>
        </w:rPr>
        <w:t>Priority Rooms</w:t>
      </w:r>
      <w:r>
        <w:rPr>
          <w:rFonts w:ascii="Calibri" w:hAnsi="Calibri" w:cs="Calibri"/>
        </w:rPr>
        <w:t xml:space="preserve">. My app will accept data and process with  </w:t>
      </w:r>
      <w:r w:rsidRPr="00414F22">
        <w:rPr>
          <w:rFonts w:ascii="Calibri" w:hAnsi="Calibri" w:cs="Calibri"/>
        </w:rPr>
        <w:t xml:space="preserve">Django Rest Framework. After receiving data, my vacuum cleaner function will process data and return our processed output data. </w:t>
      </w:r>
    </w:p>
    <w:p w:rsidR="00D872B8" w:rsidRPr="00D872B8" w:rsidRDefault="00D872B8" w:rsidP="003F4A16">
      <w:pPr>
        <w:pStyle w:val="ListNumber"/>
        <w:numPr>
          <w:ilvl w:val="0"/>
          <w:numId w:val="0"/>
        </w:numPr>
      </w:pPr>
    </w:p>
    <w:p w:rsidR="00BB2D9E" w:rsidRDefault="00BB2D9E" w:rsidP="00BB2D9E">
      <w:pPr>
        <w:pStyle w:val="SectionTitle"/>
        <w:jc w:val="left"/>
        <w:rPr>
          <w:rFonts w:ascii="Calibri" w:hAnsi="Calibri" w:cs="Calibri"/>
          <w:b/>
          <w:bCs/>
        </w:rPr>
      </w:pPr>
      <w:bookmarkStart w:id="5" w:name="_Toc144663032"/>
      <w:r w:rsidRPr="00106C0A">
        <w:rPr>
          <w:rFonts w:ascii="Calibri" w:hAnsi="Calibri" w:cs="Calibri"/>
          <w:b/>
          <w:bCs/>
        </w:rPr>
        <w:lastRenderedPageBreak/>
        <w:t>Source Code:</w:t>
      </w:r>
      <w:bookmarkEnd w:id="5"/>
    </w:p>
    <w:p w:rsidR="00D76232" w:rsidRDefault="00D76232" w:rsidP="00414F22">
      <w:r>
        <w:t xml:space="preserve">In my code, I have </w:t>
      </w:r>
      <w:r w:rsidR="00695E1F">
        <w:t>two</w:t>
      </w:r>
      <w:r>
        <w:t xml:space="preserve"> major components. </w:t>
      </w:r>
    </w:p>
    <w:p w:rsidR="00695E1F" w:rsidRDefault="00695E1F" w:rsidP="00D76232">
      <w:r>
        <w:rPr>
          <w:rFonts w:asciiTheme="minorHAnsi" w:hAnsiTheme="minorHAnsi" w:cstheme="minorBidi"/>
        </w:rPr>
        <w:t>Full s</w:t>
      </w:r>
      <w:r w:rsidRPr="00695E1F">
        <w:rPr>
          <w:rFonts w:asciiTheme="minorHAnsi" w:hAnsiTheme="minorHAnsi" w:cstheme="minorBidi"/>
        </w:rPr>
        <w:t xml:space="preserve">ource </w:t>
      </w:r>
      <w:r>
        <w:rPr>
          <w:rFonts w:asciiTheme="minorHAnsi" w:hAnsiTheme="minorHAnsi" w:cstheme="minorBidi"/>
        </w:rPr>
        <w:t>c</w:t>
      </w:r>
      <w:r w:rsidRPr="00695E1F">
        <w:rPr>
          <w:rFonts w:asciiTheme="minorHAnsi" w:hAnsiTheme="minorHAnsi" w:cstheme="minorBidi"/>
        </w:rPr>
        <w:t xml:space="preserve">ode </w:t>
      </w:r>
      <w:r>
        <w:rPr>
          <w:rFonts w:asciiTheme="minorHAnsi" w:hAnsiTheme="minorHAnsi" w:cstheme="minorBidi"/>
        </w:rPr>
        <w:t>l</w:t>
      </w:r>
      <w:r w:rsidRPr="00695E1F">
        <w:rPr>
          <w:rFonts w:asciiTheme="minorHAnsi" w:hAnsiTheme="minorHAnsi" w:cstheme="minorBidi"/>
        </w:rPr>
        <w:t xml:space="preserve">ink: </w:t>
      </w:r>
      <w:hyperlink r:id="rId11" w:history="1">
        <w:r w:rsidRPr="002B454B">
          <w:rPr>
            <w:rStyle w:val="Hyperlink"/>
          </w:rPr>
          <w:t>https://github.com/csemrm/vacuum-cleaner</w:t>
        </w:r>
      </w:hyperlink>
      <w:r>
        <w:t xml:space="preserve"> </w:t>
      </w:r>
    </w:p>
    <w:p w:rsidR="00695E1F" w:rsidRDefault="00695E1F" w:rsidP="00D76232"/>
    <w:p w:rsidR="00695E1F" w:rsidRDefault="00695E1F" w:rsidP="00695E1F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vacuum_cleaner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cleaning_batches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    Simulate a vacuum cleaner cleaning algorithm.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request (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HttpRequest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): The HTTP request object.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In request object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cleaning_batches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data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will available for process implementation.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Returns: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An response with cleaning results with 5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outputs like: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traversal_path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 The actual path the vacuum took as arrays of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rooms (An array of arrays showcasing its actual traversal of rooms)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 # of rooms it cleaned in total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total_batches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 # of batches it processed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 # of rooms it passed without cleaning either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going left or right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final_room</w:t>
      </w:r>
      <w:proofErr w:type="spell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: The final (current) room the vacuum cleaner is in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cleaned_rooms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total_batches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batch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cleaning_batches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total_batches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'batch'</w:t>
      </w:r>
      <w:r>
        <w:rPr>
          <w:rFonts w:ascii="Courier New" w:hAnsi="Courier New" w:cs="Courier New"/>
          <w:color w:val="BCBEC4"/>
          <w:sz w:val="20"/>
          <w:szCs w:val="20"/>
        </w:rPr>
        <w:t>, batch)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priority_rooms_in_batch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&amp;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(batch)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priority_room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priority_rooms_in_batch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Visit priority rooms first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priority_rooms_in_batch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priority_room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: 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room,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room = 7 &lt;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=1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# checking cleaner moving directions for priority rooms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rooms =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room,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traversed_rooms.extend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rooms =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room)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traversed_rooms.extend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room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cleaned_rooms.add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Visit Non-priority rooms in the batch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'Visit rooms in the batch: '</w:t>
      </w:r>
      <w:r>
        <w:rPr>
          <w:rFonts w:ascii="Courier New" w:hAnsi="Courier New" w:cs="Courier New"/>
          <w:color w:val="BCBEC4"/>
          <w:sz w:val="20"/>
          <w:szCs w:val="20"/>
        </w:rPr>
        <w:t>, batch)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batch: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'Visit other room in the batch: '</w:t>
      </w:r>
      <w:r>
        <w:rPr>
          <w:rFonts w:ascii="Courier New" w:hAnsi="Courier New" w:cs="Courier New"/>
          <w:color w:val="BCBEC4"/>
          <w:sz w:val="20"/>
          <w:szCs w:val="20"/>
        </w:rPr>
        <w:t>, room)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!=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'Visit room and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in the batch: 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room,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># checking cleaner moving directions for non-priority rooms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rooms =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room,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traversed_rooms.extend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rooms =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room)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traversed_rooms.extend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(rooms)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room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cleaned_rooms.add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room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cleaned_rooms.add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(room)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traversal_path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traversed_rooms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total_cleaned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total_batches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total_batches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total_unvisited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final_room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current_room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</w:p>
    <w:p w:rsidR="00695E1F" w:rsidRPr="00414F22" w:rsidRDefault="00695E1F" w:rsidP="00D76232">
      <w:r>
        <w:br/>
      </w:r>
      <w:r>
        <w:br/>
      </w:r>
    </w:p>
    <w:p w:rsidR="00725967" w:rsidRPr="00BB2D9E" w:rsidRDefault="00725967" w:rsidP="00725967">
      <w:pPr>
        <w:pStyle w:val="SectionTitle"/>
        <w:jc w:val="left"/>
        <w:rPr>
          <w:rFonts w:ascii="Calibri" w:hAnsi="Calibri" w:cs="Calibri"/>
          <w:b/>
          <w:bCs/>
        </w:rPr>
      </w:pPr>
      <w:bookmarkStart w:id="6" w:name="_Toc144663033"/>
      <w:r w:rsidRPr="00725967">
        <w:rPr>
          <w:rFonts w:ascii="Calibri" w:hAnsi="Calibri" w:cs="Calibri"/>
          <w:b/>
          <w:bCs/>
        </w:rPr>
        <w:lastRenderedPageBreak/>
        <w:t>Assumptions</w:t>
      </w:r>
      <w:r w:rsidRPr="00BB2D9E">
        <w:rPr>
          <w:rFonts w:ascii="Calibri" w:hAnsi="Calibri" w:cs="Calibri"/>
          <w:b/>
          <w:bCs/>
        </w:rPr>
        <w:t>:</w:t>
      </w:r>
      <w:bookmarkEnd w:id="6"/>
    </w:p>
    <w:p w:rsidR="00725967" w:rsidRDefault="00725967" w:rsidP="00725967">
      <w:pPr>
        <w:rPr>
          <w:rFonts w:ascii="Calibri" w:hAnsi="Calibri" w:cs="Calibri"/>
        </w:rPr>
      </w:pPr>
      <w:r w:rsidRPr="00725967">
        <w:rPr>
          <w:rFonts w:ascii="Calibri" w:hAnsi="Calibri" w:cs="Calibri"/>
        </w:rPr>
        <w:t>Let's consider a scenario where both parameters are expected to be included exclusively in an API call utilizing the POST method</w:t>
      </w:r>
      <w:r>
        <w:rPr>
          <w:rFonts w:ascii="Calibri" w:hAnsi="Calibri" w:cs="Calibri"/>
        </w:rPr>
        <w:t>.</w:t>
      </w:r>
    </w:p>
    <w:p w:rsidR="00695E1F" w:rsidRDefault="00695E1F" w:rsidP="00725967"/>
    <w:p w:rsidR="00695E1F" w:rsidRPr="00725967" w:rsidRDefault="00695E1F" w:rsidP="00725967">
      <w:r>
        <w:t xml:space="preserve">Another assumption is that rooms will not sorted. For a sorted room, it will be one-directional moving.   </w:t>
      </w:r>
    </w:p>
    <w:p w:rsidR="00E80633" w:rsidRDefault="00E80633" w:rsidP="006020A6">
      <w:pPr>
        <w:pStyle w:val="SectionTitle"/>
        <w:jc w:val="left"/>
        <w:rPr>
          <w:rFonts w:ascii="Calibri" w:hAnsi="Calibri" w:cs="Calibri"/>
          <w:b/>
          <w:bCs/>
        </w:rPr>
      </w:pPr>
      <w:bookmarkStart w:id="7" w:name="_Toc144663034"/>
      <w:r w:rsidRPr="00106C0A">
        <w:rPr>
          <w:rFonts w:ascii="Calibri" w:hAnsi="Calibri" w:cs="Calibri"/>
          <w:b/>
          <w:bCs/>
        </w:rPr>
        <w:lastRenderedPageBreak/>
        <w:t>Possibilities of Improvement:</w:t>
      </w:r>
      <w:bookmarkEnd w:id="7"/>
    </w:p>
    <w:p w:rsidR="00695E1F" w:rsidRDefault="00695E1F" w:rsidP="00695E1F">
      <w:pPr>
        <w:rPr>
          <w:lang w:eastAsia="ja-JP" w:bidi="ar-SA"/>
        </w:rPr>
      </w:pPr>
    </w:p>
    <w:p w:rsidR="00D533D8" w:rsidRPr="00695E1F" w:rsidRDefault="00D533D8" w:rsidP="00695E1F">
      <w:pPr>
        <w:rPr>
          <w:lang w:eastAsia="ja-JP" w:bidi="ar-SA"/>
        </w:rPr>
      </w:pPr>
      <w:r w:rsidRPr="00D533D8">
        <w:rPr>
          <w:lang w:eastAsia="ja-JP" w:bidi="ar-SA"/>
        </w:rPr>
        <w:t>By sorting our cleaning batch into ascending order, we can save time and avoid the cost and time of back-and-forth moving between random rooms. This will help to make the process more</w:t>
      </w:r>
      <w:r w:rsidR="008F7CFB">
        <w:rPr>
          <w:lang w:eastAsia="ja-JP" w:bidi="ar-SA"/>
        </w:rPr>
        <w:t xml:space="preserve"> </w:t>
      </w:r>
      <w:r w:rsidRPr="00D533D8">
        <w:rPr>
          <w:lang w:eastAsia="ja-JP" w:bidi="ar-SA"/>
        </w:rPr>
        <w:t>efficient.</w:t>
      </w:r>
      <w:r>
        <w:rPr>
          <w:lang w:eastAsia="ja-JP" w:bidi="ar-SA"/>
        </w:rPr>
        <w:t xml:space="preserve"> </w:t>
      </w:r>
    </w:p>
    <w:p w:rsidR="00AB5EAA" w:rsidRDefault="00E80633" w:rsidP="006020A6">
      <w:pPr>
        <w:pStyle w:val="SectionTitle"/>
        <w:jc w:val="left"/>
        <w:rPr>
          <w:rFonts w:ascii="Calibri" w:hAnsi="Calibri" w:cs="Calibri"/>
          <w:b/>
          <w:bCs/>
        </w:rPr>
      </w:pPr>
      <w:bookmarkStart w:id="8" w:name="_Toc144663035"/>
      <w:r w:rsidRPr="00106C0A">
        <w:rPr>
          <w:rFonts w:ascii="Calibri" w:hAnsi="Calibri" w:cs="Calibri"/>
          <w:b/>
          <w:bCs/>
        </w:rPr>
        <w:lastRenderedPageBreak/>
        <w:t>Demonstration of Results:</w:t>
      </w:r>
      <w:bookmarkEnd w:id="8"/>
    </w:p>
    <w:p w:rsidR="00BF11D4" w:rsidRPr="00BF11D4" w:rsidRDefault="00BF11D4" w:rsidP="00BF11D4">
      <w:pPr>
        <w:rPr>
          <w:b/>
          <w:bCs/>
        </w:rPr>
      </w:pPr>
    </w:p>
    <w:p w:rsidR="00BF11D4" w:rsidRDefault="00BF11D4" w:rsidP="00BF11D4"/>
    <w:p w:rsidR="00BF11D4" w:rsidRDefault="00BF11D4" w:rsidP="00BF11D4">
      <w:r>
        <w:t xml:space="preserve">If you're trying to run the vacuum cleaner project, here are the steps you need to take. </w:t>
      </w:r>
    </w:p>
    <w:p w:rsidR="00BF11D4" w:rsidRDefault="00BF11D4" w:rsidP="00BF11D4"/>
    <w:p w:rsidR="00BF11D4" w:rsidRDefault="00BF11D4" w:rsidP="00BF11D4">
      <w:r>
        <w:t xml:space="preserve">1. You need to have docker installed on your machine. </w:t>
      </w:r>
    </w:p>
    <w:p w:rsidR="00BF11D4" w:rsidRDefault="00BF11D4" w:rsidP="00BF11D4"/>
    <w:p w:rsidR="00BF11D4" w:rsidRDefault="00BF11D4" w:rsidP="00BF11D4">
      <w:r>
        <w:t xml:space="preserve">2. To download the project from its git repository, you need to have the git version control system installed on your machine. </w:t>
      </w:r>
    </w:p>
    <w:p w:rsidR="00BF11D4" w:rsidRDefault="00BF11D4" w:rsidP="00BF11D4"/>
    <w:p w:rsidR="00BF11D4" w:rsidRDefault="00BF11D4" w:rsidP="00BF11D4">
      <w:r>
        <w:t>2.a. Once git is installed, clone the repository with the command 'git clone https://github.com/csemrm/vacuum-cleaner.git'</w:t>
      </w:r>
    </w:p>
    <w:p w:rsidR="00BF11D4" w:rsidRDefault="00BF11D4" w:rsidP="00BF11D4"/>
    <w:p w:rsidR="00BF11D4" w:rsidRDefault="00BF11D4" w:rsidP="00BF11D4">
      <w:r>
        <w:t>2.b. Go to the repository root with the 'cd vacuum-cleaner' command</w:t>
      </w:r>
    </w:p>
    <w:p w:rsidR="00BF11D4" w:rsidRDefault="00BF11D4" w:rsidP="00BF11D4"/>
    <w:p w:rsidR="00BF11D4" w:rsidRDefault="00BF11D4" w:rsidP="00BF11D4">
      <w:r>
        <w:t xml:space="preserve">2.c. Run the docker build command so that you can fetch the docker image and other dependencies </w:t>
      </w:r>
    </w:p>
    <w:p w:rsidR="00BF11D4" w:rsidRDefault="00BF11D4" w:rsidP="00BF11D4"/>
    <w:p w:rsidR="00BF11D4" w:rsidRDefault="00BF11D4" w:rsidP="00BF11D4">
      <w:r>
        <w:t xml:space="preserve">2.d. Finally, to make the project live, run the 'docker-compose up' command. </w:t>
      </w:r>
    </w:p>
    <w:p w:rsidR="00BF11D4" w:rsidRDefault="00BF11D4" w:rsidP="00BF11D4"/>
    <w:p w:rsidR="00BF11D4" w:rsidRDefault="00BF11D4" w:rsidP="00BF11D4">
      <w:r>
        <w:t xml:space="preserve">3. If you're downloading the project from an email or some other source, unzip it first. </w:t>
      </w:r>
    </w:p>
    <w:p w:rsidR="00BF11D4" w:rsidRDefault="00BF11D4" w:rsidP="00BF11D4"/>
    <w:p w:rsidR="00BF11D4" w:rsidRDefault="00BF11D4" w:rsidP="00BF11D4">
      <w:r>
        <w:t>3.a. Then navigate to the root of the project with 'cd vacuum-cleaner'</w:t>
      </w:r>
    </w:p>
    <w:p w:rsidR="00BF11D4" w:rsidRDefault="00BF11D4" w:rsidP="00BF11D4"/>
    <w:p w:rsidR="00BF11D4" w:rsidRDefault="00BF11D4" w:rsidP="00BF11D4">
      <w:r>
        <w:t>3.b. Download the docker image and other dependencies with the docker build command</w:t>
      </w:r>
    </w:p>
    <w:p w:rsidR="00BF11D4" w:rsidRDefault="00BF11D4" w:rsidP="00BF11D4"/>
    <w:p w:rsidR="00BF11D4" w:rsidRDefault="00BF11D4" w:rsidP="00BF11D4">
      <w:r>
        <w:t xml:space="preserve">3.c. Run 'docker-compose up' to make the project live. </w:t>
      </w:r>
    </w:p>
    <w:p w:rsidR="00BF11D4" w:rsidRDefault="00BF11D4" w:rsidP="00BF11D4"/>
    <w:p w:rsidR="00BF11D4" w:rsidRDefault="00BF11D4" w:rsidP="00BF11D4">
      <w:r>
        <w:t xml:space="preserve">4. To access the project, visit http://127.0.0.1:8000/api/vacuum using your web browser or a REST client such as Postman or Insomnia. </w:t>
      </w:r>
    </w:p>
    <w:p w:rsidR="00BF11D4" w:rsidRDefault="00BF11D4" w:rsidP="00BF11D4"/>
    <w:p w:rsidR="00BF11D4" w:rsidRDefault="00BF11D4" w:rsidP="00BF11D4">
      <w:r>
        <w:t xml:space="preserve">5. Send parameters in JSON format, such as </w:t>
      </w:r>
    </w:p>
    <w:p w:rsidR="00BF11D4" w:rsidRDefault="00BF11D4" w:rsidP="00BF11D4"/>
    <w:p w:rsidR="00BF11D4" w:rsidRDefault="00BF11D4" w:rsidP="00BF11D4">
      <w:r>
        <w:t>```</w:t>
      </w:r>
    </w:p>
    <w:p w:rsidR="00BF11D4" w:rsidRDefault="00BF11D4" w:rsidP="00BF11D4"/>
    <w:p w:rsidR="00BF11D4" w:rsidRDefault="00BF11D4" w:rsidP="00BF11D4">
      <w:r>
        <w:t>{</w:t>
      </w:r>
    </w:p>
    <w:p w:rsidR="00BF11D4" w:rsidRDefault="00BF11D4" w:rsidP="00BF11D4"/>
    <w:p w:rsidR="00BF11D4" w:rsidRDefault="00BF11D4" w:rsidP="00BF11D4">
      <w:r>
        <w:t>"</w:t>
      </w:r>
      <w:proofErr w:type="spellStart"/>
      <w:r>
        <w:t>cleaning_batches</w:t>
      </w:r>
      <w:proofErr w:type="spellEnd"/>
      <w:r>
        <w:t>": [[3, 2, 4], [2, 1, 4], [4, 5]],</w:t>
      </w:r>
    </w:p>
    <w:p w:rsidR="00BF11D4" w:rsidRDefault="00BF11D4" w:rsidP="00BF11D4"/>
    <w:p w:rsidR="00BF11D4" w:rsidRDefault="00BF11D4" w:rsidP="00BF11D4">
      <w:r>
        <w:t>"</w:t>
      </w:r>
      <w:proofErr w:type="spellStart"/>
      <w:r>
        <w:t>priority_rooms</w:t>
      </w:r>
      <w:proofErr w:type="spellEnd"/>
      <w:r>
        <w:t>": [7, 14, 1]</w:t>
      </w:r>
    </w:p>
    <w:p w:rsidR="00BF11D4" w:rsidRDefault="00BF11D4" w:rsidP="00BF11D4"/>
    <w:p w:rsidR="00BF11D4" w:rsidRDefault="00BF11D4" w:rsidP="00BF11D4">
      <w:r>
        <w:t>}</w:t>
      </w:r>
    </w:p>
    <w:p w:rsidR="00BF11D4" w:rsidRDefault="00BF11D4" w:rsidP="00BF11D4"/>
    <w:p w:rsidR="00BF11D4" w:rsidRDefault="00BF11D4" w:rsidP="00BF11D4">
      <w:r>
        <w:t xml:space="preserve">``` </w:t>
      </w:r>
    </w:p>
    <w:p w:rsidR="00BF11D4" w:rsidRDefault="00BF11D4" w:rsidP="00BF11D4"/>
    <w:p w:rsidR="00BF11D4" w:rsidRDefault="00BF11D4" w:rsidP="00BF11D4">
      <w:r>
        <w:t xml:space="preserve">To get the desired result. </w:t>
      </w:r>
    </w:p>
    <w:p w:rsidR="00BF11D4" w:rsidRDefault="00BF11D4" w:rsidP="00BF11D4"/>
    <w:p w:rsidR="00BF11D4" w:rsidRDefault="00BF11D4" w:rsidP="00BF11D4">
      <w:r>
        <w:t>Hopefully, this explains how to run the project. Feel free to reach out to me if you have any further questions!</w:t>
      </w:r>
    </w:p>
    <w:p w:rsidR="003A550C" w:rsidRPr="003A550C" w:rsidRDefault="003A550C" w:rsidP="003A550C"/>
    <w:p w:rsidR="001D6537" w:rsidRDefault="001D6537" w:rsidP="001D6537">
      <w:pPr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b/>
          <w:bCs/>
          <w:sz w:val="20"/>
          <w:szCs w:val="20"/>
        </w:rPr>
        <w:t xml:space="preserve">API URL: </w:t>
      </w:r>
      <w:hyperlink r:id="rId12" w:history="1">
        <w:r w:rsidRPr="00CA2DA9">
          <w:rPr>
            <w:rStyle w:val="Hyperlink"/>
            <w:rFonts w:ascii="Courier New" w:hAnsi="Courier New" w:cs="Courier New"/>
            <w:sz w:val="20"/>
            <w:szCs w:val="20"/>
          </w:rPr>
          <w:t>http://localhost:8000/api/vacuum</w:t>
        </w:r>
      </w:hyperlink>
    </w:p>
    <w:p w:rsidR="001D6537" w:rsidRDefault="001D6537" w:rsidP="001D6537">
      <w:pPr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b/>
          <w:bCs/>
          <w:sz w:val="20"/>
          <w:szCs w:val="20"/>
        </w:rPr>
        <w:t>Content-Type</w:t>
      </w:r>
      <w:r>
        <w:rPr>
          <w:rFonts w:ascii="Courier New" w:hAnsi="Courier New" w:cs="Courier New"/>
          <w:sz w:val="20"/>
          <w:szCs w:val="20"/>
        </w:rPr>
        <w:t>:</w:t>
      </w:r>
      <w:r w:rsidRPr="001D6537">
        <w:rPr>
          <w:rFonts w:ascii="Courier New" w:hAnsi="Courier New" w:cs="Courier New"/>
          <w:sz w:val="20"/>
          <w:szCs w:val="20"/>
        </w:rPr>
        <w:t xml:space="preserve"> application/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json</w:t>
      </w:r>
      <w:proofErr w:type="spellEnd"/>
    </w:p>
    <w:p w:rsidR="001A0170" w:rsidRDefault="001A0170" w:rsidP="001D6537">
      <w:pPr>
        <w:rPr>
          <w:rFonts w:ascii="Courier New" w:hAnsi="Courier New" w:cs="Courier New"/>
          <w:sz w:val="20"/>
          <w:szCs w:val="20"/>
        </w:rPr>
      </w:pPr>
    </w:p>
    <w:p w:rsidR="001A0170" w:rsidRDefault="001A0170" w:rsidP="001D6537">
      <w:pPr>
        <w:rPr>
          <w:rFonts w:ascii="Courier New" w:hAnsi="Courier New" w:cs="Courier New"/>
          <w:sz w:val="20"/>
          <w:szCs w:val="20"/>
        </w:rPr>
      </w:pPr>
      <w:r w:rsidRPr="001A0170">
        <w:rPr>
          <w:rFonts w:ascii="Courier New" w:hAnsi="Courier New" w:cs="Courier New"/>
          <w:sz w:val="20"/>
          <w:szCs w:val="20"/>
        </w:rPr>
        <w:t>____________</w:t>
      </w:r>
      <w:r w:rsidRPr="001A0170">
        <w:rPr>
          <w:rFonts w:ascii="Courier New" w:hAnsi="Courier New" w:cs="Courier New"/>
          <w:sz w:val="20"/>
          <w:szCs w:val="20"/>
        </w:rPr>
        <w:tab/>
      </w:r>
    </w:p>
    <w:p w:rsidR="001D6537" w:rsidRDefault="001D6537" w:rsidP="001D6537">
      <w:pPr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b/>
          <w:bCs/>
          <w:sz w:val="20"/>
          <w:szCs w:val="20"/>
        </w:rPr>
        <w:t>Parameters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1</w:t>
      </w:r>
      <w:r w:rsidRPr="001D6537">
        <w:rPr>
          <w:rFonts w:ascii="Courier New" w:hAnsi="Courier New" w:cs="Courier New"/>
          <w:b/>
          <w:bCs/>
          <w:sz w:val="20"/>
          <w:szCs w:val="20"/>
        </w:rPr>
        <w:t>:</w:t>
      </w:r>
      <w:r w:rsidRPr="001D6537">
        <w:rPr>
          <w:rFonts w:ascii="Courier New" w:hAnsi="Courier New" w:cs="Courier New"/>
          <w:sz w:val="20"/>
          <w:szCs w:val="20"/>
        </w:rPr>
        <w:t xml:space="preserve"> </w:t>
      </w:r>
    </w:p>
    <w:p w:rsidR="00A94E45" w:rsidRDefault="001D6537" w:rsidP="001D6537">
      <w:pPr>
        <w:rPr>
          <w:rFonts w:ascii="Courier New" w:hAnsi="Courier New" w:cs="Courier New"/>
          <w:sz w:val="20"/>
          <w:szCs w:val="20"/>
        </w:rPr>
      </w:pPr>
      <w:proofErr w:type="spellStart"/>
      <w:r w:rsidRPr="001D6537">
        <w:rPr>
          <w:rFonts w:ascii="Courier New" w:hAnsi="Courier New" w:cs="Courier New"/>
          <w:sz w:val="20"/>
          <w:szCs w:val="20"/>
        </w:rPr>
        <w:t>cleaning_batches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r w:rsidR="00A94E45" w:rsidRPr="00A94E45">
        <w:rPr>
          <w:rFonts w:ascii="Courier New" w:hAnsi="Courier New" w:cs="Courier New"/>
          <w:sz w:val="20"/>
          <w:szCs w:val="20"/>
        </w:rPr>
        <w:t>[[3, 6, 7]]</w:t>
      </w:r>
    </w:p>
    <w:p w:rsidR="001D6537" w:rsidRDefault="001D6537" w:rsidP="001D653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1D6537">
        <w:rPr>
          <w:rFonts w:ascii="Courier New" w:hAnsi="Courier New" w:cs="Courier New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1D6537">
        <w:rPr>
          <w:rFonts w:ascii="Courier New" w:hAnsi="Courier New" w:cs="Courier New"/>
          <w:sz w:val="20"/>
          <w:szCs w:val="20"/>
        </w:rPr>
        <w:t xml:space="preserve"> </w:t>
      </w:r>
      <w:r w:rsidR="00A94E45" w:rsidRPr="00A94E45">
        <w:rPr>
          <w:rFonts w:ascii="Courier New" w:hAnsi="Courier New" w:cs="Courier New"/>
          <w:sz w:val="20"/>
          <w:szCs w:val="20"/>
        </w:rPr>
        <w:t>[7, 4]</w:t>
      </w:r>
    </w:p>
    <w:p w:rsidR="001D6537" w:rsidRDefault="001D6537" w:rsidP="001D6537">
      <w:pPr>
        <w:rPr>
          <w:rFonts w:ascii="Courier New" w:hAnsi="Courier New" w:cs="Courier New"/>
          <w:b/>
          <w:bCs/>
          <w:sz w:val="20"/>
          <w:szCs w:val="20"/>
        </w:rPr>
      </w:pPr>
    </w:p>
    <w:p w:rsidR="001D6537" w:rsidRPr="001D6537" w:rsidRDefault="001D6537" w:rsidP="001D653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CURL Request 1: 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>curl -X POST -H "Content-Type: application/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>" -d '{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cleaning_batches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 xml:space="preserve">": </w:t>
      </w:r>
      <w:r w:rsidR="00871090" w:rsidRPr="00871090">
        <w:rPr>
          <w:rFonts w:ascii="Courier New" w:hAnsi="Courier New" w:cs="Courier New"/>
          <w:sz w:val="20"/>
          <w:szCs w:val="20"/>
        </w:rPr>
        <w:t>[[3, 6, 7]]</w:t>
      </w:r>
      <w:r w:rsidRPr="001D6537">
        <w:rPr>
          <w:rFonts w:ascii="Courier New" w:hAnsi="Courier New" w:cs="Courier New"/>
          <w:sz w:val="20"/>
          <w:szCs w:val="20"/>
        </w:rPr>
        <w:t>,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priority_rooms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>": [7, 4]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>}' http://localhost:8000/api/vacuum</w:t>
      </w:r>
    </w:p>
    <w:p w:rsidR="00AB5EAA" w:rsidRPr="00A94E45" w:rsidRDefault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 xml:space="preserve">Result 1: 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{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ab/>
        <w:t>"</w:t>
      </w:r>
      <w:proofErr w:type="spellStart"/>
      <w:r w:rsidRPr="00A94E45">
        <w:rPr>
          <w:rFonts w:ascii="Calibri" w:hAnsi="Calibri" w:cs="Calibri"/>
        </w:rPr>
        <w:t>traversal_path</w:t>
      </w:r>
      <w:proofErr w:type="spellEnd"/>
      <w:r w:rsidRPr="00A94E45">
        <w:rPr>
          <w:rFonts w:ascii="Calibri" w:hAnsi="Calibri" w:cs="Calibri"/>
        </w:rPr>
        <w:t>": [2, 3, 4, 5, 6, 7, 6, 5, 4, 3, 4, 5, 6],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ab/>
        <w:t>"</w:t>
      </w:r>
      <w:proofErr w:type="spellStart"/>
      <w:r w:rsidRPr="00A94E45">
        <w:rPr>
          <w:rFonts w:ascii="Calibri" w:hAnsi="Calibri" w:cs="Calibri"/>
        </w:rPr>
        <w:t>total_cleaned</w:t>
      </w:r>
      <w:proofErr w:type="spellEnd"/>
      <w:r w:rsidRPr="00A94E45">
        <w:rPr>
          <w:rFonts w:ascii="Calibri" w:hAnsi="Calibri" w:cs="Calibri"/>
        </w:rPr>
        <w:t>": 3,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ab/>
        <w:t>"</w:t>
      </w:r>
      <w:proofErr w:type="spellStart"/>
      <w:r w:rsidRPr="00A94E45">
        <w:rPr>
          <w:rFonts w:ascii="Calibri" w:hAnsi="Calibri" w:cs="Calibri"/>
        </w:rPr>
        <w:t>total_batches</w:t>
      </w:r>
      <w:proofErr w:type="spellEnd"/>
      <w:r w:rsidRPr="00A94E45">
        <w:rPr>
          <w:rFonts w:ascii="Calibri" w:hAnsi="Calibri" w:cs="Calibri"/>
        </w:rPr>
        <w:t>": 1,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ab/>
        <w:t>"</w:t>
      </w:r>
      <w:proofErr w:type="spellStart"/>
      <w:r w:rsidRPr="00A94E45">
        <w:rPr>
          <w:rFonts w:ascii="Calibri" w:hAnsi="Calibri" w:cs="Calibri"/>
        </w:rPr>
        <w:t>total_unvisited</w:t>
      </w:r>
      <w:proofErr w:type="spellEnd"/>
      <w:r w:rsidRPr="00A94E45">
        <w:rPr>
          <w:rFonts w:ascii="Calibri" w:hAnsi="Calibri" w:cs="Calibri"/>
        </w:rPr>
        <w:t>": 10,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ab/>
        <w:t>"</w:t>
      </w:r>
      <w:proofErr w:type="spellStart"/>
      <w:r w:rsidRPr="00A94E45">
        <w:rPr>
          <w:rFonts w:ascii="Calibri" w:hAnsi="Calibri" w:cs="Calibri"/>
        </w:rPr>
        <w:t>final_room</w:t>
      </w:r>
      <w:proofErr w:type="spellEnd"/>
      <w:r w:rsidRPr="00A94E45">
        <w:rPr>
          <w:rFonts w:ascii="Calibri" w:hAnsi="Calibri" w:cs="Calibri"/>
        </w:rPr>
        <w:t>": 6</w:t>
      </w:r>
    </w:p>
    <w:p w:rsidR="00A94E45" w:rsidRPr="00A94E45" w:rsidRDefault="00A94E45" w:rsidP="00A94E45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}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Traversal Path: [2, 3, 4, 5, 6, 7, 6, 5, 4, 3, 4, 5, 6]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Total Cleaned: 3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Total Batches: 1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Total Unvisited: 10</w:t>
      </w:r>
    </w:p>
    <w:p w:rsid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Final Room: 6</w:t>
      </w:r>
    </w:p>
    <w:p w:rsidR="001A0170" w:rsidRPr="001A0170" w:rsidRDefault="001A0170" w:rsidP="001A0170">
      <w:pPr>
        <w:pStyle w:val="TableFigure"/>
        <w:spacing w:line="360" w:lineRule="auto"/>
        <w:rPr>
          <w:rFonts w:ascii="Calibri" w:hAnsi="Calibri" w:cs="Calibri"/>
        </w:rPr>
      </w:pPr>
      <w:r w:rsidRPr="001A0170">
        <w:rPr>
          <w:rFonts w:ascii="Calibri" w:hAnsi="Calibri" w:cs="Calibri"/>
        </w:rPr>
        <w:t>____________</w:t>
      </w:r>
      <w:r w:rsidRPr="001A0170">
        <w:rPr>
          <w:rFonts w:ascii="Calibri" w:hAnsi="Calibri" w:cs="Calibri"/>
        </w:rPr>
        <w:tab/>
      </w:r>
    </w:p>
    <w:p w:rsidR="001D6537" w:rsidRDefault="001D6537" w:rsidP="001D6537">
      <w:pPr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b/>
          <w:bCs/>
          <w:sz w:val="20"/>
          <w:szCs w:val="20"/>
        </w:rPr>
        <w:t>Parameters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2</w:t>
      </w:r>
      <w:r w:rsidRPr="001D6537">
        <w:rPr>
          <w:rFonts w:ascii="Courier New" w:hAnsi="Courier New" w:cs="Courier New"/>
          <w:b/>
          <w:bCs/>
          <w:sz w:val="20"/>
          <w:szCs w:val="20"/>
        </w:rPr>
        <w:t>:</w:t>
      </w:r>
      <w:r w:rsidRPr="001D6537">
        <w:rPr>
          <w:rFonts w:ascii="Courier New" w:hAnsi="Courier New" w:cs="Courier New"/>
          <w:sz w:val="20"/>
          <w:szCs w:val="20"/>
        </w:rPr>
        <w:t xml:space="preserve"> </w:t>
      </w:r>
    </w:p>
    <w:p w:rsidR="00A94E45" w:rsidRDefault="001D6537" w:rsidP="001D6537">
      <w:pPr>
        <w:rPr>
          <w:rFonts w:ascii="Courier New" w:hAnsi="Courier New" w:cs="Courier New"/>
          <w:sz w:val="20"/>
          <w:szCs w:val="20"/>
        </w:rPr>
      </w:pPr>
      <w:proofErr w:type="spellStart"/>
      <w:r w:rsidRPr="001D6537">
        <w:rPr>
          <w:rFonts w:ascii="Courier New" w:hAnsi="Courier New" w:cs="Courier New"/>
          <w:sz w:val="20"/>
          <w:szCs w:val="20"/>
        </w:rPr>
        <w:t>cleaning_batches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r w:rsidR="00A94E45" w:rsidRPr="00A94E45">
        <w:rPr>
          <w:rFonts w:ascii="Courier New" w:hAnsi="Courier New" w:cs="Courier New"/>
          <w:sz w:val="20"/>
          <w:szCs w:val="20"/>
        </w:rPr>
        <w:t xml:space="preserve"> [[3, 2, 4], [2, 1, 4], [4, 5]]</w:t>
      </w:r>
    </w:p>
    <w:p w:rsidR="00A94E45" w:rsidRDefault="001D6537" w:rsidP="001D6537">
      <w:pPr>
        <w:rPr>
          <w:rFonts w:ascii="Courier New" w:hAnsi="Courier New" w:cs="Courier New"/>
          <w:sz w:val="20"/>
          <w:szCs w:val="20"/>
        </w:rPr>
      </w:pPr>
      <w:proofErr w:type="spellStart"/>
      <w:r w:rsidRPr="001D6537">
        <w:rPr>
          <w:rFonts w:ascii="Courier New" w:hAnsi="Courier New" w:cs="Courier New"/>
          <w:sz w:val="20"/>
          <w:szCs w:val="20"/>
        </w:rPr>
        <w:t>priority_rooms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1D6537">
        <w:rPr>
          <w:rFonts w:ascii="Courier New" w:hAnsi="Courier New" w:cs="Courier New"/>
          <w:sz w:val="20"/>
          <w:szCs w:val="20"/>
        </w:rPr>
        <w:t xml:space="preserve"> </w:t>
      </w:r>
      <w:r w:rsidR="00A94E45" w:rsidRPr="00A94E45">
        <w:rPr>
          <w:rFonts w:ascii="Courier New" w:hAnsi="Courier New" w:cs="Courier New"/>
          <w:sz w:val="20"/>
          <w:szCs w:val="20"/>
        </w:rPr>
        <w:t>[7, 14, 1]</w:t>
      </w:r>
    </w:p>
    <w:p w:rsidR="00A94E45" w:rsidRDefault="00A94E45" w:rsidP="001D6537">
      <w:pPr>
        <w:rPr>
          <w:rFonts w:ascii="Courier New" w:hAnsi="Courier New" w:cs="Courier New"/>
          <w:b/>
          <w:bCs/>
          <w:sz w:val="20"/>
          <w:szCs w:val="20"/>
        </w:rPr>
      </w:pPr>
    </w:p>
    <w:p w:rsidR="001D6537" w:rsidRPr="001D6537" w:rsidRDefault="001D6537" w:rsidP="001D653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CURL Request 2: 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>curl -X POST -H "Content-Type: application/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>" -d '{</w:t>
      </w:r>
    </w:p>
    <w:p w:rsidR="001D6537" w:rsidRPr="001D6537" w:rsidRDefault="001D6537" w:rsidP="001D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cleaning_batches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 xml:space="preserve">": </w:t>
      </w:r>
      <w:r w:rsidR="00A94E45" w:rsidRPr="00A94E45">
        <w:rPr>
          <w:rFonts w:ascii="Courier New" w:hAnsi="Courier New" w:cs="Courier New"/>
          <w:sz w:val="20"/>
          <w:szCs w:val="20"/>
        </w:rPr>
        <w:t xml:space="preserve"> [[3, 2, 4], [2, 1, 4], [4, 5]],</w:t>
      </w:r>
    </w:p>
    <w:p w:rsidR="00A94E45" w:rsidRDefault="001D6537" w:rsidP="00A94E45">
      <w:pPr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D6537">
        <w:rPr>
          <w:rFonts w:ascii="Courier New" w:hAnsi="Courier New" w:cs="Courier New"/>
          <w:sz w:val="20"/>
          <w:szCs w:val="20"/>
        </w:rPr>
        <w:t>priority_rooms</w:t>
      </w:r>
      <w:proofErr w:type="spellEnd"/>
      <w:r w:rsidRPr="001D6537">
        <w:rPr>
          <w:rFonts w:ascii="Courier New" w:hAnsi="Courier New" w:cs="Courier New"/>
          <w:sz w:val="20"/>
          <w:szCs w:val="20"/>
        </w:rPr>
        <w:t xml:space="preserve">": </w:t>
      </w:r>
      <w:r w:rsidR="00A94E45" w:rsidRPr="00A94E45">
        <w:rPr>
          <w:rFonts w:ascii="Courier New" w:hAnsi="Courier New" w:cs="Courier New"/>
          <w:sz w:val="20"/>
          <w:szCs w:val="20"/>
        </w:rPr>
        <w:t>[7, 14, 1]</w:t>
      </w:r>
    </w:p>
    <w:p w:rsidR="001D6537" w:rsidRPr="001A0170" w:rsidRDefault="001D6537" w:rsidP="001A0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6537">
        <w:rPr>
          <w:rFonts w:ascii="Courier New" w:hAnsi="Courier New" w:cs="Courier New"/>
          <w:sz w:val="20"/>
          <w:szCs w:val="20"/>
        </w:rPr>
        <w:t>}' http://localhost:8000/api/vacuum</w:t>
      </w:r>
    </w:p>
    <w:p w:rsidR="001D6537" w:rsidRDefault="001D6537" w:rsidP="001D6537">
      <w:pPr>
        <w:pStyle w:val="TableFigure"/>
        <w:rPr>
          <w:rFonts w:ascii="Calibri" w:hAnsi="Calibri" w:cs="Calibri"/>
          <w:b/>
          <w:bCs/>
        </w:rPr>
      </w:pPr>
      <w:r w:rsidRPr="001A0170">
        <w:rPr>
          <w:rFonts w:ascii="Calibri" w:hAnsi="Calibri" w:cs="Calibri"/>
          <w:b/>
          <w:bCs/>
        </w:rPr>
        <w:t>Result 2: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{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"</w:t>
      </w:r>
      <w:proofErr w:type="spellStart"/>
      <w:r w:rsidRPr="00A94E45">
        <w:rPr>
          <w:rFonts w:ascii="Calibri" w:hAnsi="Calibri" w:cs="Calibri"/>
        </w:rPr>
        <w:t>traversal_path</w:t>
      </w:r>
      <w:proofErr w:type="spellEnd"/>
      <w:r w:rsidRPr="00A94E45">
        <w:rPr>
          <w:rFonts w:ascii="Calibri" w:hAnsi="Calibri" w:cs="Calibri"/>
        </w:rPr>
        <w:t>":[2,3,2,3,4,3,2,1,2,3,4,5],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"total_cleaned":8,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lastRenderedPageBreak/>
        <w:t>"total_batches":3,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"total_unvisited":5,</w:t>
      </w:r>
    </w:p>
    <w:p w:rsid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"final_room":5</w:t>
      </w:r>
    </w:p>
    <w:p w:rsidR="00A94E45" w:rsidRPr="00A94E45" w:rsidRDefault="00A94E45" w:rsidP="001D6537">
      <w:pPr>
        <w:pStyle w:val="TableFigure"/>
        <w:rPr>
          <w:rFonts w:ascii="Calibri" w:hAnsi="Calibri" w:cs="Calibri"/>
        </w:rPr>
      </w:pPr>
      <w:r w:rsidRPr="00A94E45">
        <w:rPr>
          <w:rFonts w:ascii="Calibri" w:hAnsi="Calibri" w:cs="Calibri"/>
        </w:rPr>
        <w:t>}</w:t>
      </w:r>
    </w:p>
    <w:p w:rsidR="00A94E45" w:rsidRPr="001A0170" w:rsidRDefault="00A94E45" w:rsidP="001D6537">
      <w:pPr>
        <w:pStyle w:val="TableFigure"/>
        <w:rPr>
          <w:rFonts w:ascii="Calibri" w:hAnsi="Calibri" w:cs="Calibri"/>
          <w:b/>
          <w:bCs/>
        </w:rPr>
      </w:pPr>
    </w:p>
    <w:p w:rsidR="00871090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 xml:space="preserve">Traversal Path: </w:t>
      </w:r>
      <w:r w:rsidR="00871090" w:rsidRPr="00871090">
        <w:rPr>
          <w:rFonts w:ascii="Calibri" w:hAnsi="Calibri" w:cs="Calibri"/>
        </w:rPr>
        <w:t xml:space="preserve">[2,3,2,3,4,3,2,1,2,3,4,5] </w:t>
      </w:r>
    </w:p>
    <w:p w:rsidR="00F6660D" w:rsidRP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 xml:space="preserve">Total Cleaned: </w:t>
      </w:r>
      <w:r w:rsidR="00A94E45">
        <w:rPr>
          <w:rFonts w:ascii="Calibri" w:hAnsi="Calibri" w:cs="Calibri"/>
        </w:rPr>
        <w:t>8</w:t>
      </w:r>
    </w:p>
    <w:p w:rsidR="00F6660D" w:rsidRP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>Total Batches: 3</w:t>
      </w:r>
    </w:p>
    <w:p w:rsidR="00F6660D" w:rsidRP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 xml:space="preserve">Total Unvisited: </w:t>
      </w:r>
      <w:r w:rsidR="00A94E45">
        <w:rPr>
          <w:rFonts w:ascii="Calibri" w:hAnsi="Calibri" w:cs="Calibri"/>
        </w:rPr>
        <w:t>5</w:t>
      </w:r>
    </w:p>
    <w:p w:rsidR="00F6660D" w:rsidRDefault="00F6660D" w:rsidP="00F6660D">
      <w:pPr>
        <w:pStyle w:val="TableFigure"/>
        <w:spacing w:line="276" w:lineRule="auto"/>
        <w:rPr>
          <w:rFonts w:ascii="Calibri" w:hAnsi="Calibri" w:cs="Calibri"/>
        </w:rPr>
      </w:pPr>
      <w:r w:rsidRPr="00F6660D">
        <w:rPr>
          <w:rFonts w:ascii="Calibri" w:hAnsi="Calibri" w:cs="Calibri"/>
        </w:rPr>
        <w:t xml:space="preserve">Final Room: </w:t>
      </w:r>
      <w:r w:rsidR="00A94E45">
        <w:rPr>
          <w:rFonts w:ascii="Calibri" w:hAnsi="Calibri" w:cs="Calibri"/>
        </w:rPr>
        <w:t>5</w:t>
      </w:r>
    </w:p>
    <w:p w:rsidR="001D6537" w:rsidRPr="00106C0A" w:rsidRDefault="001D6537" w:rsidP="001D6537">
      <w:pPr>
        <w:pStyle w:val="TableFigure"/>
        <w:rPr>
          <w:rFonts w:ascii="Calibri" w:hAnsi="Calibri" w:cs="Calibri"/>
        </w:rPr>
      </w:pPr>
    </w:p>
    <w:p w:rsidR="001D6537" w:rsidRPr="00106C0A" w:rsidRDefault="001D6537">
      <w:pPr>
        <w:pStyle w:val="TableFigure"/>
        <w:rPr>
          <w:rFonts w:ascii="Calibri" w:hAnsi="Calibri" w:cs="Calibri"/>
        </w:rPr>
      </w:pPr>
    </w:p>
    <w:sectPr w:rsidR="001D6537" w:rsidRPr="00106C0A">
      <w:headerReference w:type="default" r:id="rId13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379" w:rsidRDefault="00D35379">
      <w:r>
        <w:separator/>
      </w:r>
    </w:p>
  </w:endnote>
  <w:endnote w:type="continuationSeparator" w:id="0">
    <w:p w:rsidR="00D35379" w:rsidRDefault="00D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379" w:rsidRDefault="00D35379">
      <w:r>
        <w:separator/>
      </w:r>
    </w:p>
  </w:footnote>
  <w:footnote w:type="continuationSeparator" w:id="0">
    <w:p w:rsidR="00D35379" w:rsidRDefault="00D35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EAA" w:rsidRDefault="00D35379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C48A1C1C359EAD4C84076602E13EA55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Strong"/>
        </w:rPr>
      </w:sdtEndPr>
      <w:sdtContent>
        <w:r w:rsidR="00046B8A" w:rsidRPr="00046B8A">
          <w:rPr>
            <w:rStyle w:val="Strong"/>
            <w:caps w:val="0"/>
          </w:rPr>
          <w:t>Robot vacuum cleaner challenge</w:t>
        </w:r>
      </w:sdtContent>
    </w:sdt>
    <w:r w:rsidR="00134F5F">
      <w:rPr>
        <w:rStyle w:val="Strong"/>
      </w:rPr>
      <w:t xml:space="preserve"> </w:t>
    </w:r>
    <w:r w:rsidR="00134F5F">
      <w:rPr>
        <w:rStyle w:val="Strong"/>
      </w:rPr>
      <w:ptab w:relativeTo="margin" w:alignment="right" w:leader="none"/>
    </w:r>
    <w:r w:rsidR="00134F5F">
      <w:rPr>
        <w:rStyle w:val="Strong"/>
      </w:rPr>
      <w:fldChar w:fldCharType="begin"/>
    </w:r>
    <w:r w:rsidR="00134F5F">
      <w:rPr>
        <w:rStyle w:val="Strong"/>
      </w:rPr>
      <w:instrText xml:space="preserve"> PAGE   \* MERGEFORMAT </w:instrText>
    </w:r>
    <w:r w:rsidR="00134F5F">
      <w:rPr>
        <w:rStyle w:val="Strong"/>
      </w:rPr>
      <w:fldChar w:fldCharType="separate"/>
    </w:r>
    <w:r w:rsidR="00134F5F">
      <w:rPr>
        <w:rStyle w:val="Strong"/>
        <w:noProof/>
      </w:rPr>
      <w:t>9</w:t>
    </w:r>
    <w:r w:rsidR="00134F5F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05405A0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AC4316"/>
    <w:multiLevelType w:val="hybridMultilevel"/>
    <w:tmpl w:val="A72C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A7C21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1030C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4197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0718E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AD153A0"/>
    <w:multiLevelType w:val="multilevel"/>
    <w:tmpl w:val="F62EDB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D78120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4675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43226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CB6C27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E46C0"/>
    <w:multiLevelType w:val="hybridMultilevel"/>
    <w:tmpl w:val="1AA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32391"/>
    <w:multiLevelType w:val="hybridMultilevel"/>
    <w:tmpl w:val="AA840490"/>
    <w:lvl w:ilvl="0" w:tplc="D152B5BE">
      <w:numFmt w:val="bullet"/>
      <w:lvlText w:val="●"/>
      <w:lvlJc w:val="left"/>
      <w:pPr>
        <w:ind w:left="720" w:hanging="360"/>
      </w:pPr>
      <w:rPr>
        <w:rFonts w:ascii="SimSun" w:eastAsia="SimSun" w:hAnsi="SimSun" w:cs="Calibr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26E74"/>
    <w:multiLevelType w:val="multilevel"/>
    <w:tmpl w:val="F62EDB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3533D3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4767A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F5A1B50"/>
    <w:multiLevelType w:val="multilevel"/>
    <w:tmpl w:val="F62EDB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DA5822"/>
    <w:multiLevelType w:val="hybridMultilevel"/>
    <w:tmpl w:val="A872D008"/>
    <w:lvl w:ilvl="0" w:tplc="D152B5BE">
      <w:numFmt w:val="bullet"/>
      <w:lvlText w:val="●"/>
      <w:lvlJc w:val="left"/>
      <w:pPr>
        <w:ind w:left="1080" w:hanging="360"/>
      </w:pPr>
      <w:rPr>
        <w:rFonts w:ascii="SimSun" w:eastAsia="SimSun" w:hAnsi="SimSun" w:cs="Calibr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5748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2"/>
  </w:num>
  <w:num w:numId="14">
    <w:abstractNumId w:val="27"/>
  </w:num>
  <w:num w:numId="15">
    <w:abstractNumId w:val="17"/>
  </w:num>
  <w:num w:numId="16">
    <w:abstractNumId w:val="24"/>
  </w:num>
  <w:num w:numId="17">
    <w:abstractNumId w:val="13"/>
  </w:num>
  <w:num w:numId="18">
    <w:abstractNumId w:val="18"/>
  </w:num>
  <w:num w:numId="19">
    <w:abstractNumId w:val="21"/>
  </w:num>
  <w:num w:numId="20">
    <w:abstractNumId w:val="23"/>
  </w:num>
  <w:num w:numId="21">
    <w:abstractNumId w:val="20"/>
  </w:num>
  <w:num w:numId="22">
    <w:abstractNumId w:val="26"/>
  </w:num>
  <w:num w:numId="23">
    <w:abstractNumId w:val="14"/>
  </w:num>
  <w:num w:numId="24">
    <w:abstractNumId w:val="16"/>
  </w:num>
  <w:num w:numId="25">
    <w:abstractNumId w:val="25"/>
  </w:num>
  <w:num w:numId="26">
    <w:abstractNumId w:val="22"/>
  </w:num>
  <w:num w:numId="27">
    <w:abstractNumId w:val="15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58"/>
    <w:rsid w:val="00046B8A"/>
    <w:rsid w:val="00106C0A"/>
    <w:rsid w:val="00134F5F"/>
    <w:rsid w:val="00166DDD"/>
    <w:rsid w:val="001A0170"/>
    <w:rsid w:val="001D6537"/>
    <w:rsid w:val="00225FB6"/>
    <w:rsid w:val="003A550C"/>
    <w:rsid w:val="003F4A16"/>
    <w:rsid w:val="00414F22"/>
    <w:rsid w:val="0049086A"/>
    <w:rsid w:val="00504033"/>
    <w:rsid w:val="006020A6"/>
    <w:rsid w:val="00695E1F"/>
    <w:rsid w:val="00725967"/>
    <w:rsid w:val="0072626F"/>
    <w:rsid w:val="00780F58"/>
    <w:rsid w:val="00786B6B"/>
    <w:rsid w:val="00871090"/>
    <w:rsid w:val="008F7CFB"/>
    <w:rsid w:val="00920193"/>
    <w:rsid w:val="00A44F20"/>
    <w:rsid w:val="00A94E45"/>
    <w:rsid w:val="00AB5EAA"/>
    <w:rsid w:val="00BB2D9E"/>
    <w:rsid w:val="00BF11D4"/>
    <w:rsid w:val="00CD6708"/>
    <w:rsid w:val="00CE3632"/>
    <w:rsid w:val="00D35379"/>
    <w:rsid w:val="00D533D8"/>
    <w:rsid w:val="00D76232"/>
    <w:rsid w:val="00D872B8"/>
    <w:rsid w:val="00D93546"/>
    <w:rsid w:val="00DC55B3"/>
    <w:rsid w:val="00E80633"/>
    <w:rsid w:val="00F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30F9F"/>
  <w15:chartTrackingRefBased/>
  <w15:docId w15:val="{9F43DC7B-55B5-5245-BCB6-88F789B6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E1F"/>
    <w:pPr>
      <w:spacing w:line="240" w:lineRule="auto"/>
      <w:ind w:firstLine="0"/>
    </w:pPr>
    <w:rPr>
      <w:rFonts w:ascii="Times New Roman" w:eastAsia="Times New Roman" w:hAnsi="Times New Roman" w:cs="Times New Roman"/>
      <w:lang w:eastAsia="en-US" w:bidi="bn-IN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B8A"/>
    <w:rPr>
      <w:color w:val="919191" w:themeColor="followedHyperlink"/>
      <w:u w:val="single"/>
    </w:rPr>
  </w:style>
  <w:style w:type="paragraph" w:customStyle="1" w:styleId="intercom-interblocks-align-left">
    <w:name w:val="intercom-interblocks-align-left"/>
    <w:basedOn w:val="Normal"/>
    <w:rsid w:val="00106C0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D653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D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8000/api/vacuu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semrm/vacuum-cleaner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csemrm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stafiz/Library/Containers/com.microsoft.Word/Data/Library/Application%20Support/Microsoft/Office/16.0/DTS/en-US%7b16717640-C894-AA4E-848C-843BC4202E1C%7d/%7b99A528D0-6BAE-B94D-A1F5-1B5F5BF356C8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8A1C1C359EAD4C84076602E13EA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09819-602F-CD4D-888E-E810A4C211F6}"/>
      </w:docPartPr>
      <w:docPartBody>
        <w:p w:rsidR="00872B80" w:rsidRDefault="005E1DBC">
          <w:pPr>
            <w:pStyle w:val="C48A1C1C359EAD4C84076602E13EA55F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BC"/>
    <w:rsid w:val="000E48B0"/>
    <w:rsid w:val="0035725F"/>
    <w:rsid w:val="005325FF"/>
    <w:rsid w:val="005E1DBC"/>
    <w:rsid w:val="00872B80"/>
    <w:rsid w:val="00F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Cs w:val="24"/>
      <w:lang w:eastAsia="ja-JP" w:bidi="ar-SA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9034A2DFF1A9449A0539EC1B19DEC4">
    <w:name w:val="379034A2DFF1A9449A0539EC1B19DEC4"/>
    <w:rPr>
      <w:rFonts w:cs="Vrinda"/>
    </w:rPr>
  </w:style>
  <w:style w:type="paragraph" w:customStyle="1" w:styleId="7CE8838FE309C84FA135675335709369">
    <w:name w:val="7CE8838FE309C84FA135675335709369"/>
    <w:rPr>
      <w:rFonts w:cs="Vrinda"/>
    </w:rPr>
  </w:style>
  <w:style w:type="paragraph" w:customStyle="1" w:styleId="BD42B16206F2FC459D091B2D5FFA4308">
    <w:name w:val="BD42B16206F2FC459D091B2D5FFA4308"/>
    <w:rPr>
      <w:rFonts w:cs="Vrinda"/>
    </w:rPr>
  </w:style>
  <w:style w:type="paragraph" w:customStyle="1" w:styleId="CAAEC7B6F1CE5345BB009711E4E3F744">
    <w:name w:val="CAAEC7B6F1CE5345BB009711E4E3F744"/>
    <w:rPr>
      <w:rFonts w:cs="Vrinda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A6615A93E71F5D4F904B869C4243DF3B">
    <w:name w:val="A6615A93E71F5D4F904B869C4243DF3B"/>
    <w:rPr>
      <w:rFonts w:cs="Vrinda"/>
    </w:rPr>
  </w:style>
  <w:style w:type="paragraph" w:customStyle="1" w:styleId="DFEB98BB96F352418E7579C49A7E06B6">
    <w:name w:val="DFEB98BB96F352418E7579C49A7E06B6"/>
    <w:rPr>
      <w:rFonts w:cs="Vrinda"/>
    </w:rPr>
  </w:style>
  <w:style w:type="paragraph" w:customStyle="1" w:styleId="AD0342836484CE4D928C30E30F402943">
    <w:name w:val="AD0342836484CE4D928C30E30F402943"/>
    <w:rPr>
      <w:rFonts w:cs="Vrinda"/>
    </w:rPr>
  </w:style>
  <w:style w:type="paragraph" w:customStyle="1" w:styleId="8FC872215F95E64C99A0D107DE1A162D">
    <w:name w:val="8FC872215F95E64C99A0D107DE1A162D"/>
    <w:rPr>
      <w:rFonts w:cs="Vrinda"/>
    </w:rPr>
  </w:style>
  <w:style w:type="paragraph" w:customStyle="1" w:styleId="9FB2CED1A8BD3547AFFB68953A17F980">
    <w:name w:val="9FB2CED1A8BD3547AFFB68953A17F980"/>
    <w:rPr>
      <w:rFonts w:cs="Vrinda"/>
    </w:rPr>
  </w:style>
  <w:style w:type="paragraph" w:customStyle="1" w:styleId="E63122679490D34287366C0D5BBF5672">
    <w:name w:val="E63122679490D34287366C0D5BBF5672"/>
    <w:rPr>
      <w:rFonts w:cs="Vrinda"/>
    </w:rPr>
  </w:style>
  <w:style w:type="paragraph" w:customStyle="1" w:styleId="C66BA9CEE8191E40AF0E83E5A34AEA88">
    <w:name w:val="C66BA9CEE8191E40AF0E83E5A34AEA88"/>
    <w:rPr>
      <w:rFonts w:cs="Vrinda"/>
    </w:rPr>
  </w:style>
  <w:style w:type="paragraph" w:customStyle="1" w:styleId="FB6A8E62CD09B84F8F1ADC923149EF91">
    <w:name w:val="FB6A8E62CD09B84F8F1ADC923149EF91"/>
    <w:rPr>
      <w:rFonts w:cs="Vrinda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Cs w:val="24"/>
      <w:lang w:eastAsia="ja-JP" w:bidi="ar-SA"/>
    </w:rPr>
  </w:style>
  <w:style w:type="paragraph" w:customStyle="1" w:styleId="55B308E86C5A9D4F9CA5C810E8C164CC">
    <w:name w:val="55B308E86C5A9D4F9CA5C810E8C164CC"/>
    <w:rPr>
      <w:rFonts w:cs="Vrinda"/>
    </w:rPr>
  </w:style>
  <w:style w:type="paragraph" w:customStyle="1" w:styleId="1DCC46A91B2FEC48A124ED42C1F8D446">
    <w:name w:val="1DCC46A91B2FEC48A124ED42C1F8D446"/>
    <w:rPr>
      <w:rFonts w:cs="Vrinda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Cs w:val="24"/>
      <w:lang w:eastAsia="ja-JP" w:bidi="ar-SA"/>
    </w:rPr>
  </w:style>
  <w:style w:type="paragraph" w:customStyle="1" w:styleId="589416AE90473248B9CAF5434AFA56B3">
    <w:name w:val="589416AE90473248B9CAF5434AFA56B3"/>
    <w:rPr>
      <w:rFonts w:cs="Vrinda"/>
    </w:rPr>
  </w:style>
  <w:style w:type="paragraph" w:customStyle="1" w:styleId="486DB71BB82FCB408B427ECD0F164907">
    <w:name w:val="486DB71BB82FCB408B427ECD0F164907"/>
    <w:rPr>
      <w:rFonts w:cs="Vrinda"/>
    </w:rPr>
  </w:style>
  <w:style w:type="paragraph" w:customStyle="1" w:styleId="6D9114E61D7EBA45A88148C3AD89F0E5">
    <w:name w:val="6D9114E61D7EBA45A88148C3AD89F0E5"/>
    <w:rPr>
      <w:rFonts w:cs="Vrinda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Cs w:val="24"/>
      <w:lang w:eastAsia="ja-JP" w:bidi="ar-SA"/>
    </w:rPr>
  </w:style>
  <w:style w:type="paragraph" w:customStyle="1" w:styleId="253455D19D88E74D9FD42722C55373DD">
    <w:name w:val="253455D19D88E74D9FD42722C55373DD"/>
    <w:rPr>
      <w:rFonts w:cs="Vrinda"/>
    </w:rPr>
  </w:style>
  <w:style w:type="paragraph" w:customStyle="1" w:styleId="BB7CABB322B9F14DBD0BEBA8282ACDC3">
    <w:name w:val="BB7CABB322B9F14DBD0BEBA8282ACDC3"/>
    <w:rPr>
      <w:rFonts w:cs="Vrinda"/>
    </w:rPr>
  </w:style>
  <w:style w:type="paragraph" w:customStyle="1" w:styleId="CE27FC14A37EB848AE17444B7EAA6B5B">
    <w:name w:val="CE27FC14A37EB848AE17444B7EAA6B5B"/>
    <w:rPr>
      <w:rFonts w:cs="Vrinda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5B0414AB72BBF46A4C8F5984C0880FA">
    <w:name w:val="A5B0414AB72BBF46A4C8F5984C0880FA"/>
    <w:rPr>
      <w:rFonts w:cs="Vrinda"/>
    </w:rPr>
  </w:style>
  <w:style w:type="paragraph" w:customStyle="1" w:styleId="259CA5BB46A967419E1CE7BA65B83F28">
    <w:name w:val="259CA5BB46A967419E1CE7BA65B83F28"/>
    <w:rPr>
      <w:rFonts w:cs="Vrinda"/>
    </w:rPr>
  </w:style>
  <w:style w:type="paragraph" w:customStyle="1" w:styleId="84743ECA45E48D4C9E4E584ED6CA35C0">
    <w:name w:val="84743ECA45E48D4C9E4E584ED6CA35C0"/>
    <w:rPr>
      <w:rFonts w:cs="Vrinda"/>
    </w:rPr>
  </w:style>
  <w:style w:type="paragraph" w:customStyle="1" w:styleId="C48A1C1C359EAD4C84076602E13EA55F">
    <w:name w:val="C48A1C1C359EAD4C84076602E13EA55F"/>
    <w:rPr>
      <w:rFonts w:cs="Vrinda"/>
    </w:rPr>
  </w:style>
  <w:style w:type="paragraph" w:customStyle="1" w:styleId="2E0565AE40DFA548BDFE304593731439">
    <w:name w:val="2E0565AE40DFA548BDFE304593731439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Robot vacuum cleaner challenge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3C8DD9-F071-9043-B08A-A2F01505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{99A528D0-6BAE-B94D-A1F5-1B5F5BF356C8}tf10002091.dotx</Template>
  <TotalTime>107</TotalTime>
  <Pages>13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2023-09-03T01:36:00Z</dcterms:created>
  <dcterms:modified xsi:type="dcterms:W3CDTF">2023-09-04T03:49:00Z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